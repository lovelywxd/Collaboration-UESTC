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FFBE0" w14:textId="3B788B76" w:rsidR="00567E78" w:rsidRDefault="003929F2" w:rsidP="00567E78">
      <w:pPr>
        <w:pStyle w:val="1"/>
      </w:pPr>
      <w:r>
        <w:rPr>
          <w:rFonts w:hint="eastAsia"/>
        </w:rPr>
        <w:t>客户端</w:t>
      </w:r>
      <w:r>
        <w:t>的页面设计</w:t>
      </w:r>
    </w:p>
    <w:p w14:paraId="5A0560FC" w14:textId="3B788B76" w:rsidR="003929F2" w:rsidRPr="003929F2" w:rsidRDefault="003929F2" w:rsidP="003929F2">
      <w:pPr>
        <w:pStyle w:val="a8"/>
        <w:numPr>
          <w:ilvl w:val="0"/>
          <w:numId w:val="41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5EEE600" wp14:editId="58FA4D77">
            <wp:simplePos x="0" y="0"/>
            <wp:positionH relativeFrom="column">
              <wp:posOffset>0</wp:posOffset>
            </wp:positionH>
            <wp:positionV relativeFrom="paragraph">
              <wp:posOffset>253365</wp:posOffset>
            </wp:positionV>
            <wp:extent cx="3580765" cy="3658235"/>
            <wp:effectExtent l="0" t="0" r="635" b="0"/>
            <wp:wrapTopAndBottom/>
            <wp:docPr id="5" name="图片 5" descr="../../../Library/Containers/com.tencent.qq/Data/Library/Application%20Support/QQ/Users/410692979/QQ/Temp.db/C063AEE0-1335-4A78-832C-D61AF32CF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Library/Containers/com.tencent.qq/Data/Library/Application%20Support/QQ/Users/410692979/QQ/Temp.db/C063AEE0-1335-4A78-832C-D61AF32CF6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14510" w14:textId="32D0E30E" w:rsidR="003929F2" w:rsidRDefault="003929F2" w:rsidP="00567E78">
      <w:pPr>
        <w:pStyle w:val="a"/>
      </w:pPr>
      <w:r>
        <w:t>组团中</w:t>
      </w:r>
    </w:p>
    <w:p w14:paraId="2B4AA13E" w14:textId="1568F261" w:rsidR="003929F2" w:rsidRPr="003929F2" w:rsidRDefault="003929F2" w:rsidP="003929F2">
      <w:pPr>
        <w:ind w:firstLine="480"/>
        <w:rPr>
          <w:rFonts w:hint="eastAsia"/>
        </w:rPr>
      </w:pPr>
      <w:r>
        <w:rPr>
          <w:rFonts w:hint="eastAsia"/>
        </w:rPr>
        <w:t>等待</w:t>
      </w:r>
      <w:r>
        <w:t>拼购结果</w:t>
      </w:r>
    </w:p>
    <w:p w14:paraId="12A360A3" w14:textId="20BF0ACF" w:rsidR="003929F2" w:rsidRDefault="003929F2" w:rsidP="00567E78">
      <w:pPr>
        <w:pStyle w:val="a"/>
      </w:pPr>
      <w:r>
        <w:t>已成团</w:t>
      </w:r>
    </w:p>
    <w:p w14:paraId="1723EBC3" w14:textId="5DEEC00D" w:rsidR="003929F2" w:rsidRPr="003929F2" w:rsidRDefault="003929F2" w:rsidP="003929F2">
      <w:pPr>
        <w:ind w:firstLine="480"/>
        <w:rPr>
          <w:rFonts w:hint="eastAsia"/>
        </w:rPr>
      </w:pPr>
      <w:r>
        <w:rPr>
          <w:rFonts w:hint="eastAsia"/>
        </w:rPr>
        <w:t>已经拼</w:t>
      </w:r>
      <w:r>
        <w:t>成功的团</w:t>
      </w:r>
    </w:p>
    <w:p w14:paraId="4D93D26E" w14:textId="77777777" w:rsidR="003929F2" w:rsidRDefault="003929F2" w:rsidP="00567E78">
      <w:pPr>
        <w:pStyle w:val="a"/>
      </w:pPr>
      <w:r>
        <w:t>组团失败</w:t>
      </w:r>
    </w:p>
    <w:p w14:paraId="09ECDD3E" w14:textId="1A03997C" w:rsidR="003929F2" w:rsidRPr="003929F2" w:rsidRDefault="003929F2" w:rsidP="003929F2">
      <w:pPr>
        <w:ind w:firstLine="480"/>
      </w:pPr>
      <w:r>
        <w:rPr>
          <w:rFonts w:hint="eastAsia"/>
        </w:rPr>
        <w:t>因为</w:t>
      </w:r>
      <w:r>
        <w:t>活动实效，</w:t>
      </w:r>
      <w:r>
        <w:rPr>
          <w:rFonts w:hint="eastAsia"/>
        </w:rPr>
        <w:t>或者</w:t>
      </w:r>
      <w:r>
        <w:t>超过拼购等待时间（</w:t>
      </w:r>
      <w:r>
        <w:rPr>
          <w:rFonts w:hint="eastAsia"/>
        </w:rPr>
        <w:t>具体</w:t>
      </w:r>
      <w:r>
        <w:t>服务器定）</w:t>
      </w:r>
    </w:p>
    <w:p w14:paraId="710F4EE4" w14:textId="3B5ECE7B" w:rsidR="009F6798" w:rsidRDefault="00FC1D85" w:rsidP="00FC1D85">
      <w:pPr>
        <w:pStyle w:val="af6"/>
      </w:pPr>
      <w:r>
        <w:rPr>
          <w:rFonts w:hint="eastAsia"/>
        </w:rPr>
        <w:lastRenderedPageBreak/>
        <w:t>相关</w:t>
      </w:r>
      <w:r>
        <w:t>交互</w:t>
      </w:r>
    </w:p>
    <w:p w14:paraId="3F240965" w14:textId="74EF943E" w:rsidR="00FC1D85" w:rsidRDefault="00FC1D85" w:rsidP="00FC1D85">
      <w:pPr>
        <w:pStyle w:val="a"/>
      </w:pPr>
      <w:r>
        <w:t>订单提交</w:t>
      </w:r>
    </w:p>
    <w:p w14:paraId="26170104" w14:textId="5B8EBEE8" w:rsidR="00FC1D85" w:rsidRDefault="00FC1D85" w:rsidP="00FC1D85">
      <w:pPr>
        <w:pStyle w:val="a0"/>
      </w:pPr>
      <w:r>
        <w:t>请求</w:t>
      </w:r>
    </w:p>
    <w:p w14:paraId="7096787B" w14:textId="6CFBA4EE" w:rsidR="00FC1D85" w:rsidRPr="00FC1D85" w:rsidRDefault="00FC1D85" w:rsidP="00FC1D85">
      <w:pPr>
        <w:ind w:firstLine="480"/>
        <w:rPr>
          <w:rFonts w:hint="eastAsia"/>
        </w:rPr>
      </w:pPr>
      <w:r>
        <w:rPr>
          <w:rFonts w:hint="eastAsia"/>
        </w:rPr>
        <w:t>需</w:t>
      </w:r>
      <w:r>
        <w:t>附加发送用户</w:t>
      </w:r>
      <w:r>
        <w:t>cookie</w:t>
      </w:r>
    </w:p>
    <w:p w14:paraId="0E3EBCED" w14:textId="0AD75B53" w:rsidR="00FC1D85" w:rsidRDefault="00FC1D85" w:rsidP="00FC1D85">
      <w:pPr>
        <w:ind w:firstLine="480"/>
        <w:rPr>
          <w:rFonts w:hint="eastAsia"/>
        </w:rPr>
      </w:pPr>
      <w:r>
        <w:t>POST</w:t>
      </w:r>
      <w:r>
        <w:rPr>
          <w:rFonts w:hint="eastAsia"/>
        </w:rPr>
        <w:t>：</w:t>
      </w:r>
    </w:p>
    <w:p w14:paraId="675A3605" w14:textId="51102164" w:rsidR="00FC1D85" w:rsidRDefault="00FC1D85" w:rsidP="00FC1D85">
      <w:pPr>
        <w:tabs>
          <w:tab w:val="left" w:pos="6080"/>
        </w:tabs>
        <w:ind w:firstLine="480"/>
      </w:pPr>
      <w:r>
        <w:rPr>
          <w:rFonts w:hint="eastAsia"/>
        </w:rPr>
        <w:t>内容</w:t>
      </w:r>
      <w:r>
        <w:t>：</w:t>
      </w:r>
      <w:r>
        <w:tab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765"/>
        <w:gridCol w:w="2766"/>
      </w:tblGrid>
      <w:tr w:rsidR="00FC1D85" w14:paraId="694036EB" w14:textId="77777777" w:rsidTr="00FC1D85">
        <w:tc>
          <w:tcPr>
            <w:tcW w:w="2765" w:type="dxa"/>
          </w:tcPr>
          <w:p w14:paraId="2BDEA66B" w14:textId="48CB21A2" w:rsidR="00FC1D85" w:rsidRDefault="00FC1D85" w:rsidP="00FC1D85">
            <w:pPr>
              <w:ind w:firstLineChars="0" w:firstLine="0"/>
              <w:rPr>
                <w:rFonts w:hint="eastAsia"/>
              </w:rPr>
            </w:pPr>
            <w:r>
              <w:t>Key</w:t>
            </w:r>
          </w:p>
        </w:tc>
        <w:tc>
          <w:tcPr>
            <w:tcW w:w="2766" w:type="dxa"/>
          </w:tcPr>
          <w:p w14:paraId="17A327F2" w14:textId="1D340AFE" w:rsidR="00FC1D85" w:rsidRDefault="00FC1D85" w:rsidP="00FC1D85">
            <w:pPr>
              <w:ind w:firstLineChars="0" w:firstLine="0"/>
              <w:rPr>
                <w:rFonts w:hint="eastAsia"/>
              </w:rPr>
            </w:pPr>
            <w:r>
              <w:t>Value</w:t>
            </w:r>
          </w:p>
        </w:tc>
      </w:tr>
      <w:tr w:rsidR="00FC1D85" w14:paraId="522D2198" w14:textId="77777777" w:rsidTr="008C168F">
        <w:trPr>
          <w:trHeight w:val="423"/>
        </w:trPr>
        <w:tc>
          <w:tcPr>
            <w:tcW w:w="2765" w:type="dxa"/>
          </w:tcPr>
          <w:p w14:paraId="768CB76E" w14:textId="0E7AFF48" w:rsidR="00FC1D85" w:rsidRDefault="009E48D6" w:rsidP="00FC1D85">
            <w:pPr>
              <w:ind w:firstLineChars="0" w:firstLine="0"/>
            </w:pPr>
            <w:proofErr w:type="spellStart"/>
            <w:r>
              <w:t>promotionID</w:t>
            </w:r>
            <w:proofErr w:type="spellEnd"/>
          </w:p>
        </w:tc>
        <w:tc>
          <w:tcPr>
            <w:tcW w:w="2766" w:type="dxa"/>
          </w:tcPr>
          <w:p w14:paraId="0F65DF1D" w14:textId="77777777" w:rsidR="00FC1D85" w:rsidRDefault="00FC1D85" w:rsidP="00FC1D85">
            <w:pPr>
              <w:ind w:firstLineChars="0" w:firstLine="0"/>
            </w:pPr>
          </w:p>
        </w:tc>
      </w:tr>
      <w:tr w:rsidR="00FC1D85" w14:paraId="6DD868A8" w14:textId="77777777" w:rsidTr="00FC1D85">
        <w:tc>
          <w:tcPr>
            <w:tcW w:w="2765" w:type="dxa"/>
          </w:tcPr>
          <w:p w14:paraId="35BE221D" w14:textId="1FA02C9F" w:rsidR="00FC1D85" w:rsidRDefault="009E48D6" w:rsidP="00FC1D85">
            <w:pPr>
              <w:ind w:firstLineChars="0" w:firstLine="0"/>
            </w:pPr>
            <w:proofErr w:type="spellStart"/>
            <w:r>
              <w:t>bookList</w:t>
            </w:r>
            <w:proofErr w:type="spellEnd"/>
          </w:p>
        </w:tc>
        <w:tc>
          <w:tcPr>
            <w:tcW w:w="2766" w:type="dxa"/>
          </w:tcPr>
          <w:p w14:paraId="5A2F90F2" w14:textId="12471578" w:rsidR="00FC1D85" w:rsidRDefault="009E48D6" w:rsidP="00FC1D85">
            <w:pPr>
              <w:ind w:firstLineChars="0" w:firstLine="0"/>
              <w:rPr>
                <w:rFonts w:hint="eastAsia"/>
              </w:rPr>
            </w:pPr>
            <w:r>
              <w:t>书籍</w:t>
            </w:r>
            <w:r>
              <w:rPr>
                <w:rFonts w:hint="eastAsia"/>
              </w:rPr>
              <w:t>列表</w:t>
            </w:r>
            <w:r>
              <w:t>，</w:t>
            </w:r>
            <w:r>
              <w:rPr>
                <w:rFonts w:hint="eastAsia"/>
              </w:rPr>
              <w:t>包含</w:t>
            </w:r>
            <w:r>
              <w:t>若干本书的</w:t>
            </w:r>
            <w:r w:rsidR="008C168F">
              <w:t>ISBN</w:t>
            </w:r>
          </w:p>
        </w:tc>
      </w:tr>
      <w:tr w:rsidR="00FC1D85" w14:paraId="2CA22EF5" w14:textId="77777777" w:rsidTr="00FC1D85">
        <w:tc>
          <w:tcPr>
            <w:tcW w:w="2765" w:type="dxa"/>
          </w:tcPr>
          <w:p w14:paraId="3B1515FF" w14:textId="77777777" w:rsidR="00FC1D85" w:rsidRDefault="00FC1D85" w:rsidP="00FC1D85">
            <w:pPr>
              <w:ind w:firstLineChars="0" w:firstLine="0"/>
            </w:pPr>
          </w:p>
        </w:tc>
        <w:tc>
          <w:tcPr>
            <w:tcW w:w="2766" w:type="dxa"/>
          </w:tcPr>
          <w:p w14:paraId="32F99A53" w14:textId="77777777" w:rsidR="00FC1D85" w:rsidRDefault="00FC1D85" w:rsidP="00FC1D85">
            <w:pPr>
              <w:ind w:firstLineChars="0" w:firstLine="0"/>
            </w:pPr>
          </w:p>
        </w:tc>
      </w:tr>
    </w:tbl>
    <w:p w14:paraId="13CCDA3D" w14:textId="1EB084EC" w:rsidR="008C168F" w:rsidRDefault="008C168F" w:rsidP="008C168F">
      <w:pPr>
        <w:pStyle w:val="a0"/>
      </w:pPr>
      <w:r>
        <w:rPr>
          <w:rFonts w:hint="eastAsia"/>
        </w:rPr>
        <w:t>响应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765"/>
        <w:gridCol w:w="2766"/>
      </w:tblGrid>
      <w:tr w:rsidR="008C168F" w14:paraId="37C9AEE9" w14:textId="77777777" w:rsidTr="000F0227">
        <w:tc>
          <w:tcPr>
            <w:tcW w:w="2765" w:type="dxa"/>
          </w:tcPr>
          <w:p w14:paraId="6EEDBD90" w14:textId="77777777" w:rsidR="008C168F" w:rsidRDefault="008C168F" w:rsidP="000F0227">
            <w:pPr>
              <w:ind w:firstLineChars="0" w:firstLine="0"/>
              <w:rPr>
                <w:rFonts w:hint="eastAsia"/>
              </w:rPr>
            </w:pPr>
            <w:r>
              <w:t>Key</w:t>
            </w:r>
          </w:p>
        </w:tc>
        <w:tc>
          <w:tcPr>
            <w:tcW w:w="2766" w:type="dxa"/>
          </w:tcPr>
          <w:p w14:paraId="318E3666" w14:textId="77777777" w:rsidR="008C168F" w:rsidRDefault="008C168F" w:rsidP="000F0227">
            <w:pPr>
              <w:ind w:firstLineChars="0" w:firstLine="0"/>
              <w:rPr>
                <w:rFonts w:hint="eastAsia"/>
              </w:rPr>
            </w:pPr>
            <w:r>
              <w:t>Value</w:t>
            </w:r>
          </w:p>
        </w:tc>
      </w:tr>
      <w:tr w:rsidR="008C168F" w14:paraId="2D04B769" w14:textId="77777777" w:rsidTr="000F0227">
        <w:trPr>
          <w:trHeight w:val="423"/>
        </w:trPr>
        <w:tc>
          <w:tcPr>
            <w:tcW w:w="2765" w:type="dxa"/>
          </w:tcPr>
          <w:p w14:paraId="4F4801E7" w14:textId="28AE9132" w:rsidR="008C168F" w:rsidRDefault="008C168F" w:rsidP="000F0227">
            <w:pPr>
              <w:ind w:firstLineChars="0" w:firstLine="0"/>
            </w:pPr>
            <w:proofErr w:type="spellStart"/>
            <w:r>
              <w:t>group</w:t>
            </w:r>
            <w:r>
              <w:t>ID</w:t>
            </w:r>
            <w:proofErr w:type="spellEnd"/>
          </w:p>
        </w:tc>
        <w:tc>
          <w:tcPr>
            <w:tcW w:w="2766" w:type="dxa"/>
          </w:tcPr>
          <w:p w14:paraId="187DCBEB" w14:textId="768CB551" w:rsidR="008C168F" w:rsidRDefault="008C168F" w:rsidP="000F0227">
            <w:pPr>
              <w:ind w:firstLineChars="0" w:firstLine="0"/>
              <w:rPr>
                <w:rFonts w:hint="eastAsia"/>
              </w:rPr>
            </w:pPr>
            <w:r>
              <w:t>团</w:t>
            </w:r>
            <w:r>
              <w:t>ID</w:t>
            </w:r>
            <w:bookmarkStart w:id="0" w:name="_GoBack"/>
            <w:bookmarkEnd w:id="0"/>
          </w:p>
        </w:tc>
      </w:tr>
      <w:tr w:rsidR="008C168F" w14:paraId="5AC5C98A" w14:textId="77777777" w:rsidTr="000F0227">
        <w:tc>
          <w:tcPr>
            <w:tcW w:w="2765" w:type="dxa"/>
          </w:tcPr>
          <w:p w14:paraId="28FD0419" w14:textId="77777777" w:rsidR="008C168F" w:rsidRDefault="008C168F" w:rsidP="000F0227">
            <w:pPr>
              <w:ind w:firstLineChars="0" w:firstLine="0"/>
            </w:pPr>
            <w:proofErr w:type="spellStart"/>
            <w:r>
              <w:t>bookList</w:t>
            </w:r>
            <w:proofErr w:type="spellEnd"/>
          </w:p>
        </w:tc>
        <w:tc>
          <w:tcPr>
            <w:tcW w:w="2766" w:type="dxa"/>
          </w:tcPr>
          <w:p w14:paraId="0D92FB77" w14:textId="77777777" w:rsidR="008C168F" w:rsidRDefault="008C168F" w:rsidP="000F0227">
            <w:pPr>
              <w:ind w:firstLineChars="0" w:firstLine="0"/>
              <w:rPr>
                <w:rFonts w:hint="eastAsia"/>
              </w:rPr>
            </w:pPr>
            <w:r>
              <w:t>书籍</w:t>
            </w:r>
            <w:r>
              <w:rPr>
                <w:rFonts w:hint="eastAsia"/>
              </w:rPr>
              <w:t>列表</w:t>
            </w:r>
            <w:r>
              <w:t>，</w:t>
            </w:r>
            <w:r>
              <w:rPr>
                <w:rFonts w:hint="eastAsia"/>
              </w:rPr>
              <w:t>包含</w:t>
            </w:r>
            <w:r>
              <w:t>若干本书的</w:t>
            </w:r>
            <w:r>
              <w:t>ISBN</w:t>
            </w:r>
          </w:p>
        </w:tc>
      </w:tr>
      <w:tr w:rsidR="008C168F" w14:paraId="0AB0CA79" w14:textId="77777777" w:rsidTr="000F0227">
        <w:tc>
          <w:tcPr>
            <w:tcW w:w="2765" w:type="dxa"/>
          </w:tcPr>
          <w:p w14:paraId="70D18DA5" w14:textId="77777777" w:rsidR="008C168F" w:rsidRDefault="008C168F" w:rsidP="000F0227">
            <w:pPr>
              <w:ind w:firstLineChars="0" w:firstLine="0"/>
            </w:pPr>
          </w:p>
        </w:tc>
        <w:tc>
          <w:tcPr>
            <w:tcW w:w="2766" w:type="dxa"/>
          </w:tcPr>
          <w:p w14:paraId="3233DCF7" w14:textId="77777777" w:rsidR="008C168F" w:rsidRDefault="008C168F" w:rsidP="000F0227">
            <w:pPr>
              <w:ind w:firstLineChars="0" w:firstLine="0"/>
            </w:pPr>
          </w:p>
        </w:tc>
      </w:tr>
    </w:tbl>
    <w:p w14:paraId="74E825BA" w14:textId="77777777" w:rsidR="008C168F" w:rsidRPr="008C168F" w:rsidRDefault="008C168F" w:rsidP="008C168F">
      <w:pPr>
        <w:ind w:firstLine="480"/>
        <w:rPr>
          <w:rFonts w:hint="eastAsia"/>
        </w:rPr>
      </w:pPr>
    </w:p>
    <w:p w14:paraId="1140BB4D" w14:textId="3139ABF4" w:rsidR="00FC1D85" w:rsidRPr="00FC1D85" w:rsidRDefault="00FC1D85" w:rsidP="00FC1D85">
      <w:pPr>
        <w:ind w:firstLine="480"/>
      </w:pPr>
    </w:p>
    <w:sectPr w:rsidR="00FC1D85" w:rsidRPr="00FC1D85" w:rsidSect="009C7A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5F8CA" w14:textId="77777777" w:rsidR="00CA7ED7" w:rsidRDefault="00CA7ED7" w:rsidP="00FD3E00">
      <w:pPr>
        <w:ind w:firstLine="480"/>
      </w:pPr>
      <w:r>
        <w:separator/>
      </w:r>
    </w:p>
  </w:endnote>
  <w:endnote w:type="continuationSeparator" w:id="0">
    <w:p w14:paraId="7FF2ED9F" w14:textId="77777777" w:rsidR="00CA7ED7" w:rsidRDefault="00CA7ED7" w:rsidP="00FD3E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0A265" w14:textId="77777777" w:rsidR="00C377BB" w:rsidRDefault="00C377BB">
    <w:pPr>
      <w:pStyle w:val="ac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AC37F" w14:textId="77777777" w:rsidR="00C377BB" w:rsidRDefault="00C377BB">
    <w:pPr>
      <w:pStyle w:val="ac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6B605" w14:textId="77777777" w:rsidR="00C377BB" w:rsidRDefault="00C377BB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E6AF6" w14:textId="77777777" w:rsidR="00CA7ED7" w:rsidRDefault="00CA7ED7" w:rsidP="00FD3E00">
      <w:pPr>
        <w:ind w:firstLine="480"/>
      </w:pPr>
      <w:r>
        <w:separator/>
      </w:r>
    </w:p>
  </w:footnote>
  <w:footnote w:type="continuationSeparator" w:id="0">
    <w:p w14:paraId="0EBF54C1" w14:textId="77777777" w:rsidR="00CA7ED7" w:rsidRDefault="00CA7ED7" w:rsidP="00FD3E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C5630" w14:textId="77777777" w:rsidR="00C377BB" w:rsidRDefault="00C377BB">
    <w:pPr>
      <w:pStyle w:val="aa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A73F3" w14:textId="77777777" w:rsidR="00C377BB" w:rsidRPr="008D0628" w:rsidRDefault="00480C1B" w:rsidP="00480C1B">
    <w:pPr>
      <w:pStyle w:val="aa"/>
      <w:ind w:firstLineChars="0" w:firstLine="0"/>
      <w:jc w:val="both"/>
    </w:pPr>
    <w:r w:rsidRPr="00C7593D">
      <w:rPr>
        <w:rFonts w:ascii="宋体" w:hAnsi="宋体" w:cs="宋体" w:hint="eastAsia"/>
        <w:lang w:val="zh-TW"/>
      </w:rPr>
      <w:t>泛在</w:t>
    </w:r>
    <w:r w:rsidRPr="00C7593D">
      <w:rPr>
        <w:rFonts w:ascii="宋体" w:hAnsi="宋体" w:cs="宋体"/>
        <w:lang w:val="zh-TW"/>
      </w:rPr>
      <w:t>无线网络</w:t>
    </w:r>
    <w:r w:rsidRPr="00C7593D">
      <w:rPr>
        <w:rFonts w:ascii="宋体" w:hAnsi="宋体" w:cs="宋体" w:hint="eastAsia"/>
        <w:lang w:val="zh-TW"/>
      </w:rPr>
      <w:t>实验室</w:t>
    </w:r>
    <w:r>
      <w:rPr>
        <w:rFonts w:ascii="宋体" w:hAnsi="宋体" w:cs="宋体"/>
        <w:lang w:val="zh-TW"/>
      </w:rPr>
      <w:t xml:space="preserve">                             </w:t>
    </w:r>
    <w:r w:rsidR="008D0628">
      <w:rPr>
        <w:rFonts w:ascii="宋体" w:hAnsi="宋体" w:cs="宋体"/>
        <w:lang w:val="zh-TW"/>
      </w:rPr>
      <w:t xml:space="preserve">                               </w:t>
    </w:r>
    <w:r w:rsidR="00735609">
      <w:rPr>
        <w:rFonts w:ascii="宋体" w:hAnsi="宋体" w:cs="宋体"/>
        <w:lang w:val="zh-TW"/>
      </w:rPr>
      <w:t>优书购</w:t>
    </w:r>
    <w:r w:rsidR="008D0628">
      <w:rPr>
        <w:rFonts w:ascii="宋体" w:hAnsi="宋体" w:cs="宋体"/>
        <w:lang w:val="zh-TW"/>
      </w:rPr>
      <w:t>App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A91B2" w14:textId="77777777" w:rsidR="00C377BB" w:rsidRDefault="00C377BB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C92EB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AD14FD"/>
    <w:multiLevelType w:val="hybridMultilevel"/>
    <w:tmpl w:val="A52054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C055597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CE601C1"/>
    <w:multiLevelType w:val="multilevel"/>
    <w:tmpl w:val="E1EA501E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0"/>
      <w:suff w:val="space"/>
      <w:lvlText w:val="%1.%2.%3"/>
      <w:lvlJc w:val="left"/>
      <w:pPr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623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94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51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7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787" w:hanging="1700"/>
      </w:pPr>
      <w:rPr>
        <w:rFonts w:hint="eastAsia"/>
      </w:rPr>
    </w:lvl>
  </w:abstractNum>
  <w:abstractNum w:abstractNumId="4">
    <w:nsid w:val="11BB6F76"/>
    <w:multiLevelType w:val="hybridMultilevel"/>
    <w:tmpl w:val="89C4B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E413CB"/>
    <w:multiLevelType w:val="hybridMultilevel"/>
    <w:tmpl w:val="9B7A2E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18E5399D"/>
    <w:multiLevelType w:val="hybridMultilevel"/>
    <w:tmpl w:val="963635B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F7C7CE1"/>
    <w:multiLevelType w:val="hybridMultilevel"/>
    <w:tmpl w:val="E32217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43B26F1"/>
    <w:multiLevelType w:val="hybridMultilevel"/>
    <w:tmpl w:val="EED27F4E"/>
    <w:lvl w:ilvl="0" w:tplc="4FBC321C">
      <w:start w:val="1"/>
      <w:numFmt w:val="decimal"/>
      <w:pStyle w:val="a2"/>
      <w:suff w:val="space"/>
      <w:lvlText w:val="（%1）"/>
      <w:lvlJc w:val="left"/>
      <w:pPr>
        <w:ind w:left="0" w:firstLine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4BC672C"/>
    <w:multiLevelType w:val="hybridMultilevel"/>
    <w:tmpl w:val="765C4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D87E25"/>
    <w:multiLevelType w:val="hybridMultilevel"/>
    <w:tmpl w:val="D5F83E7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6D459E6"/>
    <w:multiLevelType w:val="hybridMultilevel"/>
    <w:tmpl w:val="6FEAF5A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>
    <w:nsid w:val="2B593305"/>
    <w:multiLevelType w:val="hybridMultilevel"/>
    <w:tmpl w:val="C20253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36F6FF8"/>
    <w:multiLevelType w:val="hybridMultilevel"/>
    <w:tmpl w:val="36DCF7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4FD1CBD"/>
    <w:multiLevelType w:val="hybridMultilevel"/>
    <w:tmpl w:val="61648D1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72835D0"/>
    <w:multiLevelType w:val="hybridMultilevel"/>
    <w:tmpl w:val="CBCC05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3D1F1BE1"/>
    <w:multiLevelType w:val="hybridMultilevel"/>
    <w:tmpl w:val="A3683A1C"/>
    <w:lvl w:ilvl="0" w:tplc="A538F1EA">
      <w:start w:val="1"/>
      <w:numFmt w:val="bullet"/>
      <w:pStyle w:val="a3"/>
      <w:suff w:val="space"/>
      <w:lvlText w:val=""/>
      <w:lvlJc w:val="left"/>
      <w:pPr>
        <w:ind w:left="420" w:hanging="1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DE36971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FF55ACF"/>
    <w:multiLevelType w:val="hybridMultilevel"/>
    <w:tmpl w:val="C910FC4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43886E36"/>
    <w:multiLevelType w:val="hybridMultilevel"/>
    <w:tmpl w:val="85DE2E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46091152"/>
    <w:multiLevelType w:val="hybridMultilevel"/>
    <w:tmpl w:val="1CB222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47D216C9"/>
    <w:multiLevelType w:val="hybridMultilevel"/>
    <w:tmpl w:val="AF24985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2">
    <w:nsid w:val="48D271A3"/>
    <w:multiLevelType w:val="hybridMultilevel"/>
    <w:tmpl w:val="21202C8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498C3E4C"/>
    <w:multiLevelType w:val="hybridMultilevel"/>
    <w:tmpl w:val="22E4F36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4">
    <w:nsid w:val="4B541D45"/>
    <w:multiLevelType w:val="hybridMultilevel"/>
    <w:tmpl w:val="352C32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4E2066C1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4F663B86"/>
    <w:multiLevelType w:val="hybridMultilevel"/>
    <w:tmpl w:val="352C32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507B3A59"/>
    <w:multiLevelType w:val="hybridMultilevel"/>
    <w:tmpl w:val="5D96B8DE"/>
    <w:lvl w:ilvl="0" w:tplc="0409000F">
      <w:start w:val="1"/>
      <w:numFmt w:val="decimal"/>
      <w:lvlText w:val="%1."/>
      <w:lvlJc w:val="left"/>
      <w:pPr>
        <w:ind w:left="680" w:hanging="480"/>
      </w:p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28">
    <w:nsid w:val="50905C2A"/>
    <w:multiLevelType w:val="hybridMultilevel"/>
    <w:tmpl w:val="EF3EE6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5398428E"/>
    <w:multiLevelType w:val="hybridMultilevel"/>
    <w:tmpl w:val="36DCF7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53C86612"/>
    <w:multiLevelType w:val="hybridMultilevel"/>
    <w:tmpl w:val="9B7A2E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59EB5884"/>
    <w:multiLevelType w:val="hybridMultilevel"/>
    <w:tmpl w:val="78A4C55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2">
    <w:nsid w:val="60346CB0"/>
    <w:multiLevelType w:val="hybridMultilevel"/>
    <w:tmpl w:val="B1DA7F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31B41D9"/>
    <w:multiLevelType w:val="hybridMultilevel"/>
    <w:tmpl w:val="9572D1B4"/>
    <w:lvl w:ilvl="0" w:tplc="8904FA98">
      <w:start w:val="1"/>
      <w:numFmt w:val="decimal"/>
      <w:pStyle w:val="2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6AD3CB5"/>
    <w:multiLevelType w:val="hybridMultilevel"/>
    <w:tmpl w:val="D0B441AA"/>
    <w:lvl w:ilvl="0" w:tplc="9162E248">
      <w:start w:val="1"/>
      <w:numFmt w:val="bullet"/>
      <w:pStyle w:val="2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09" w:hanging="420"/>
      </w:pPr>
      <w:rPr>
        <w:rFonts w:ascii="Wingdings" w:hAnsi="Wingdings" w:hint="default"/>
      </w:rPr>
    </w:lvl>
  </w:abstractNum>
  <w:abstractNum w:abstractNumId="35">
    <w:nsid w:val="68C46E36"/>
    <w:multiLevelType w:val="hybridMultilevel"/>
    <w:tmpl w:val="7940E8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778447DA"/>
    <w:multiLevelType w:val="hybridMultilevel"/>
    <w:tmpl w:val="75EA2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8A367D0"/>
    <w:multiLevelType w:val="hybridMultilevel"/>
    <w:tmpl w:val="C776753A"/>
    <w:lvl w:ilvl="0" w:tplc="0409000D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8">
    <w:nsid w:val="7CBB705F"/>
    <w:multiLevelType w:val="hybridMultilevel"/>
    <w:tmpl w:val="6C22F3F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E6B1A76"/>
    <w:multiLevelType w:val="hybridMultilevel"/>
    <w:tmpl w:val="C20253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16"/>
  </w:num>
  <w:num w:numId="3">
    <w:abstractNumId w:val="34"/>
  </w:num>
  <w:num w:numId="4">
    <w:abstractNumId w:val="33"/>
  </w:num>
  <w:num w:numId="5">
    <w:abstractNumId w:val="3"/>
  </w:num>
  <w:num w:numId="6">
    <w:abstractNumId w:val="29"/>
  </w:num>
  <w:num w:numId="7">
    <w:abstractNumId w:val="12"/>
  </w:num>
  <w:num w:numId="8">
    <w:abstractNumId w:val="21"/>
  </w:num>
  <w:num w:numId="9">
    <w:abstractNumId w:val="28"/>
  </w:num>
  <w:num w:numId="10">
    <w:abstractNumId w:val="22"/>
  </w:num>
  <w:num w:numId="11">
    <w:abstractNumId w:val="36"/>
  </w:num>
  <w:num w:numId="12">
    <w:abstractNumId w:val="15"/>
  </w:num>
  <w:num w:numId="13">
    <w:abstractNumId w:val="37"/>
  </w:num>
  <w:num w:numId="14">
    <w:abstractNumId w:val="23"/>
  </w:num>
  <w:num w:numId="15">
    <w:abstractNumId w:val="7"/>
  </w:num>
  <w:num w:numId="16">
    <w:abstractNumId w:val="13"/>
  </w:num>
  <w:num w:numId="17">
    <w:abstractNumId w:val="10"/>
  </w:num>
  <w:num w:numId="18">
    <w:abstractNumId w:val="20"/>
  </w:num>
  <w:num w:numId="19">
    <w:abstractNumId w:val="31"/>
  </w:num>
  <w:num w:numId="20">
    <w:abstractNumId w:val="11"/>
  </w:num>
  <w:num w:numId="21">
    <w:abstractNumId w:val="1"/>
  </w:num>
  <w:num w:numId="22">
    <w:abstractNumId w:val="24"/>
  </w:num>
  <w:num w:numId="23">
    <w:abstractNumId w:val="4"/>
  </w:num>
  <w:num w:numId="24">
    <w:abstractNumId w:val="35"/>
  </w:num>
  <w:num w:numId="25">
    <w:abstractNumId w:val="39"/>
  </w:num>
  <w:num w:numId="26">
    <w:abstractNumId w:val="26"/>
  </w:num>
  <w:num w:numId="27">
    <w:abstractNumId w:val="6"/>
  </w:num>
  <w:num w:numId="28">
    <w:abstractNumId w:val="2"/>
  </w:num>
  <w:num w:numId="29">
    <w:abstractNumId w:val="14"/>
  </w:num>
  <w:num w:numId="30">
    <w:abstractNumId w:val="19"/>
  </w:num>
  <w:num w:numId="31">
    <w:abstractNumId w:val="17"/>
  </w:num>
  <w:num w:numId="32">
    <w:abstractNumId w:val="25"/>
  </w:num>
  <w:num w:numId="33">
    <w:abstractNumId w:val="32"/>
  </w:num>
  <w:num w:numId="34">
    <w:abstractNumId w:val="9"/>
  </w:num>
  <w:num w:numId="35">
    <w:abstractNumId w:val="38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</w:num>
  <w:num w:numId="39">
    <w:abstractNumId w:val="27"/>
  </w:num>
  <w:num w:numId="40">
    <w:abstractNumId w:val="5"/>
  </w:num>
  <w:num w:numId="41">
    <w:abstractNumId w:val="18"/>
  </w:num>
  <w:num w:numId="42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06"/>
    <w:rsid w:val="00004601"/>
    <w:rsid w:val="00021112"/>
    <w:rsid w:val="00032585"/>
    <w:rsid w:val="00040CC9"/>
    <w:rsid w:val="000527CA"/>
    <w:rsid w:val="00052D68"/>
    <w:rsid w:val="00054922"/>
    <w:rsid w:val="00054BCE"/>
    <w:rsid w:val="00075791"/>
    <w:rsid w:val="00090AF9"/>
    <w:rsid w:val="0009186E"/>
    <w:rsid w:val="000965F2"/>
    <w:rsid w:val="00096E83"/>
    <w:rsid w:val="000A773F"/>
    <w:rsid w:val="000C25EC"/>
    <w:rsid w:val="000C6902"/>
    <w:rsid w:val="000C7068"/>
    <w:rsid w:val="000F489C"/>
    <w:rsid w:val="000F4C3C"/>
    <w:rsid w:val="0010503C"/>
    <w:rsid w:val="00111F11"/>
    <w:rsid w:val="0013264D"/>
    <w:rsid w:val="00132989"/>
    <w:rsid w:val="00134125"/>
    <w:rsid w:val="00134E0A"/>
    <w:rsid w:val="0014047B"/>
    <w:rsid w:val="001447FE"/>
    <w:rsid w:val="00145871"/>
    <w:rsid w:val="00162465"/>
    <w:rsid w:val="00165865"/>
    <w:rsid w:val="00171303"/>
    <w:rsid w:val="00173C27"/>
    <w:rsid w:val="00182E70"/>
    <w:rsid w:val="00183101"/>
    <w:rsid w:val="001903CB"/>
    <w:rsid w:val="00196502"/>
    <w:rsid w:val="001B64C1"/>
    <w:rsid w:val="001B6F89"/>
    <w:rsid w:val="001B75ED"/>
    <w:rsid w:val="001C413A"/>
    <w:rsid w:val="001C4312"/>
    <w:rsid w:val="001D3DB5"/>
    <w:rsid w:val="001E12C3"/>
    <w:rsid w:val="001E2BAB"/>
    <w:rsid w:val="001E74FA"/>
    <w:rsid w:val="001F18B4"/>
    <w:rsid w:val="001F38B7"/>
    <w:rsid w:val="002067A3"/>
    <w:rsid w:val="002135BF"/>
    <w:rsid w:val="00215A38"/>
    <w:rsid w:val="00217397"/>
    <w:rsid w:val="00224F6C"/>
    <w:rsid w:val="00234A11"/>
    <w:rsid w:val="00236487"/>
    <w:rsid w:val="00245A19"/>
    <w:rsid w:val="00246271"/>
    <w:rsid w:val="00247494"/>
    <w:rsid w:val="00252BA0"/>
    <w:rsid w:val="00257EBF"/>
    <w:rsid w:val="00261694"/>
    <w:rsid w:val="00261C45"/>
    <w:rsid w:val="00275D94"/>
    <w:rsid w:val="002810DB"/>
    <w:rsid w:val="00295E6C"/>
    <w:rsid w:val="002A4559"/>
    <w:rsid w:val="002B7848"/>
    <w:rsid w:val="002B7A31"/>
    <w:rsid w:val="002C2F5E"/>
    <w:rsid w:val="002C3167"/>
    <w:rsid w:val="002C4B97"/>
    <w:rsid w:val="002D6838"/>
    <w:rsid w:val="002D6FBF"/>
    <w:rsid w:val="002D7E07"/>
    <w:rsid w:val="002E016D"/>
    <w:rsid w:val="002E21AC"/>
    <w:rsid w:val="002E5056"/>
    <w:rsid w:val="002F2B85"/>
    <w:rsid w:val="00300195"/>
    <w:rsid w:val="0030146B"/>
    <w:rsid w:val="00305E38"/>
    <w:rsid w:val="003109E6"/>
    <w:rsid w:val="003142BA"/>
    <w:rsid w:val="00314E43"/>
    <w:rsid w:val="00315FA7"/>
    <w:rsid w:val="00316485"/>
    <w:rsid w:val="003260AC"/>
    <w:rsid w:val="00334A95"/>
    <w:rsid w:val="00336BCC"/>
    <w:rsid w:val="00350A7A"/>
    <w:rsid w:val="003572BB"/>
    <w:rsid w:val="00366C05"/>
    <w:rsid w:val="00371FC2"/>
    <w:rsid w:val="003867C7"/>
    <w:rsid w:val="003929F2"/>
    <w:rsid w:val="00396750"/>
    <w:rsid w:val="003B0883"/>
    <w:rsid w:val="003B0E7C"/>
    <w:rsid w:val="003B12E5"/>
    <w:rsid w:val="003C23BF"/>
    <w:rsid w:val="003C3DEE"/>
    <w:rsid w:val="003D2FA6"/>
    <w:rsid w:val="003D4C83"/>
    <w:rsid w:val="003E00CE"/>
    <w:rsid w:val="003E1AD3"/>
    <w:rsid w:val="003E41DA"/>
    <w:rsid w:val="003E66ED"/>
    <w:rsid w:val="004217B0"/>
    <w:rsid w:val="00427455"/>
    <w:rsid w:val="00427A4B"/>
    <w:rsid w:val="00437A61"/>
    <w:rsid w:val="004559FC"/>
    <w:rsid w:val="00455F48"/>
    <w:rsid w:val="004677C7"/>
    <w:rsid w:val="00474EA3"/>
    <w:rsid w:val="00474F51"/>
    <w:rsid w:val="00475E2C"/>
    <w:rsid w:val="004761B4"/>
    <w:rsid w:val="00480C1B"/>
    <w:rsid w:val="004A0BC6"/>
    <w:rsid w:val="004A2127"/>
    <w:rsid w:val="004A247E"/>
    <w:rsid w:val="004B4663"/>
    <w:rsid w:val="004C2B72"/>
    <w:rsid w:val="004C5E14"/>
    <w:rsid w:val="004D0A2F"/>
    <w:rsid w:val="004D2700"/>
    <w:rsid w:val="004D4590"/>
    <w:rsid w:val="004E69F4"/>
    <w:rsid w:val="00503678"/>
    <w:rsid w:val="005056C7"/>
    <w:rsid w:val="00520A6C"/>
    <w:rsid w:val="00526DB3"/>
    <w:rsid w:val="00535527"/>
    <w:rsid w:val="00535893"/>
    <w:rsid w:val="00537466"/>
    <w:rsid w:val="00542994"/>
    <w:rsid w:val="00550BFD"/>
    <w:rsid w:val="00550CB5"/>
    <w:rsid w:val="0055198E"/>
    <w:rsid w:val="005522C3"/>
    <w:rsid w:val="0055323F"/>
    <w:rsid w:val="00553B84"/>
    <w:rsid w:val="005620DF"/>
    <w:rsid w:val="00562AFB"/>
    <w:rsid w:val="00567E78"/>
    <w:rsid w:val="005725F8"/>
    <w:rsid w:val="0058290E"/>
    <w:rsid w:val="00596A61"/>
    <w:rsid w:val="005A06DE"/>
    <w:rsid w:val="005A0BF6"/>
    <w:rsid w:val="005C1C8A"/>
    <w:rsid w:val="005C5623"/>
    <w:rsid w:val="005C6358"/>
    <w:rsid w:val="005C72A7"/>
    <w:rsid w:val="005D6827"/>
    <w:rsid w:val="005D6927"/>
    <w:rsid w:val="005E4E4F"/>
    <w:rsid w:val="005E7167"/>
    <w:rsid w:val="006024D8"/>
    <w:rsid w:val="00602C4E"/>
    <w:rsid w:val="00602ED3"/>
    <w:rsid w:val="006030E6"/>
    <w:rsid w:val="0061039A"/>
    <w:rsid w:val="006123EB"/>
    <w:rsid w:val="006132EF"/>
    <w:rsid w:val="00617705"/>
    <w:rsid w:val="006224E7"/>
    <w:rsid w:val="006263B0"/>
    <w:rsid w:val="00627A66"/>
    <w:rsid w:val="0063080D"/>
    <w:rsid w:val="00630A4B"/>
    <w:rsid w:val="006378B1"/>
    <w:rsid w:val="00640BAE"/>
    <w:rsid w:val="00644D57"/>
    <w:rsid w:val="00647712"/>
    <w:rsid w:val="00650D8C"/>
    <w:rsid w:val="00664BAE"/>
    <w:rsid w:val="006707CB"/>
    <w:rsid w:val="00671906"/>
    <w:rsid w:val="00680DE9"/>
    <w:rsid w:val="006E5DD6"/>
    <w:rsid w:val="006F5D4A"/>
    <w:rsid w:val="006F731E"/>
    <w:rsid w:val="0071498B"/>
    <w:rsid w:val="00716699"/>
    <w:rsid w:val="00732732"/>
    <w:rsid w:val="00733B12"/>
    <w:rsid w:val="00735609"/>
    <w:rsid w:val="0076366C"/>
    <w:rsid w:val="007658A0"/>
    <w:rsid w:val="007669D5"/>
    <w:rsid w:val="00770D76"/>
    <w:rsid w:val="00776A9A"/>
    <w:rsid w:val="007841E3"/>
    <w:rsid w:val="007A1580"/>
    <w:rsid w:val="007A2369"/>
    <w:rsid w:val="007B367C"/>
    <w:rsid w:val="007B449E"/>
    <w:rsid w:val="007C251B"/>
    <w:rsid w:val="007D2B1A"/>
    <w:rsid w:val="007D58C9"/>
    <w:rsid w:val="007D6786"/>
    <w:rsid w:val="007E3210"/>
    <w:rsid w:val="007F4D7B"/>
    <w:rsid w:val="00805CD1"/>
    <w:rsid w:val="008075E8"/>
    <w:rsid w:val="00810F35"/>
    <w:rsid w:val="008146DF"/>
    <w:rsid w:val="00815F8B"/>
    <w:rsid w:val="0082045F"/>
    <w:rsid w:val="00826BC2"/>
    <w:rsid w:val="0082701E"/>
    <w:rsid w:val="00835ECE"/>
    <w:rsid w:val="00843DB1"/>
    <w:rsid w:val="008471E2"/>
    <w:rsid w:val="00862B32"/>
    <w:rsid w:val="0087432A"/>
    <w:rsid w:val="0087520E"/>
    <w:rsid w:val="00883E22"/>
    <w:rsid w:val="00893507"/>
    <w:rsid w:val="008A5633"/>
    <w:rsid w:val="008A622E"/>
    <w:rsid w:val="008B22CE"/>
    <w:rsid w:val="008B73C4"/>
    <w:rsid w:val="008C03AA"/>
    <w:rsid w:val="008C0988"/>
    <w:rsid w:val="008C168F"/>
    <w:rsid w:val="008D0628"/>
    <w:rsid w:val="008D79E8"/>
    <w:rsid w:val="008E2DE8"/>
    <w:rsid w:val="008E56E5"/>
    <w:rsid w:val="008F3433"/>
    <w:rsid w:val="00910573"/>
    <w:rsid w:val="00910D4F"/>
    <w:rsid w:val="009126B3"/>
    <w:rsid w:val="0092134F"/>
    <w:rsid w:val="00936296"/>
    <w:rsid w:val="00945383"/>
    <w:rsid w:val="00945F85"/>
    <w:rsid w:val="0095189C"/>
    <w:rsid w:val="0095436C"/>
    <w:rsid w:val="00964CC9"/>
    <w:rsid w:val="009720F3"/>
    <w:rsid w:val="009742DE"/>
    <w:rsid w:val="00975CE0"/>
    <w:rsid w:val="00980CBC"/>
    <w:rsid w:val="00981C4B"/>
    <w:rsid w:val="00984E9E"/>
    <w:rsid w:val="0099750C"/>
    <w:rsid w:val="009A6D06"/>
    <w:rsid w:val="009B1941"/>
    <w:rsid w:val="009B63E9"/>
    <w:rsid w:val="009C0459"/>
    <w:rsid w:val="009C7A42"/>
    <w:rsid w:val="009C7E2D"/>
    <w:rsid w:val="009D18E5"/>
    <w:rsid w:val="009D2962"/>
    <w:rsid w:val="009E08E8"/>
    <w:rsid w:val="009E48D6"/>
    <w:rsid w:val="009F48CA"/>
    <w:rsid w:val="009F6798"/>
    <w:rsid w:val="00A01A95"/>
    <w:rsid w:val="00A118F2"/>
    <w:rsid w:val="00A1535B"/>
    <w:rsid w:val="00A15371"/>
    <w:rsid w:val="00A15DA7"/>
    <w:rsid w:val="00A21E70"/>
    <w:rsid w:val="00A315FC"/>
    <w:rsid w:val="00A31C8D"/>
    <w:rsid w:val="00A57392"/>
    <w:rsid w:val="00A85528"/>
    <w:rsid w:val="00A93B55"/>
    <w:rsid w:val="00AA29B2"/>
    <w:rsid w:val="00AA63F2"/>
    <w:rsid w:val="00AB141B"/>
    <w:rsid w:val="00AC0C58"/>
    <w:rsid w:val="00AE74C7"/>
    <w:rsid w:val="00AF52BB"/>
    <w:rsid w:val="00B02795"/>
    <w:rsid w:val="00B0475C"/>
    <w:rsid w:val="00B0665A"/>
    <w:rsid w:val="00B13420"/>
    <w:rsid w:val="00B14C18"/>
    <w:rsid w:val="00B16E7D"/>
    <w:rsid w:val="00B22CE7"/>
    <w:rsid w:val="00B32082"/>
    <w:rsid w:val="00B32ED8"/>
    <w:rsid w:val="00B349E7"/>
    <w:rsid w:val="00B47CFE"/>
    <w:rsid w:val="00B638DF"/>
    <w:rsid w:val="00B67E1B"/>
    <w:rsid w:val="00B73067"/>
    <w:rsid w:val="00B82A23"/>
    <w:rsid w:val="00B84A0F"/>
    <w:rsid w:val="00BB0629"/>
    <w:rsid w:val="00BB3C7B"/>
    <w:rsid w:val="00BB7369"/>
    <w:rsid w:val="00BC3BBD"/>
    <w:rsid w:val="00BD2B06"/>
    <w:rsid w:val="00BD35CD"/>
    <w:rsid w:val="00BD58CB"/>
    <w:rsid w:val="00BE1540"/>
    <w:rsid w:val="00BE24AD"/>
    <w:rsid w:val="00BE4E55"/>
    <w:rsid w:val="00BE7EB3"/>
    <w:rsid w:val="00BF4459"/>
    <w:rsid w:val="00BF74A9"/>
    <w:rsid w:val="00C03E2D"/>
    <w:rsid w:val="00C1085C"/>
    <w:rsid w:val="00C12EB6"/>
    <w:rsid w:val="00C14B80"/>
    <w:rsid w:val="00C21DD4"/>
    <w:rsid w:val="00C309F0"/>
    <w:rsid w:val="00C377BB"/>
    <w:rsid w:val="00C4505A"/>
    <w:rsid w:val="00C72D48"/>
    <w:rsid w:val="00C90EF2"/>
    <w:rsid w:val="00C91699"/>
    <w:rsid w:val="00C921B4"/>
    <w:rsid w:val="00CA4744"/>
    <w:rsid w:val="00CA5E64"/>
    <w:rsid w:val="00CA7ED7"/>
    <w:rsid w:val="00CB0EB4"/>
    <w:rsid w:val="00CD2619"/>
    <w:rsid w:val="00CD2A98"/>
    <w:rsid w:val="00CD55C6"/>
    <w:rsid w:val="00CE38F9"/>
    <w:rsid w:val="00CF0D13"/>
    <w:rsid w:val="00CF4C09"/>
    <w:rsid w:val="00CF6A9F"/>
    <w:rsid w:val="00D0335A"/>
    <w:rsid w:val="00D040B7"/>
    <w:rsid w:val="00D0530F"/>
    <w:rsid w:val="00D17D3A"/>
    <w:rsid w:val="00D40015"/>
    <w:rsid w:val="00D51DDB"/>
    <w:rsid w:val="00D55FEF"/>
    <w:rsid w:val="00D727B9"/>
    <w:rsid w:val="00D755C2"/>
    <w:rsid w:val="00D842C5"/>
    <w:rsid w:val="00D87BE0"/>
    <w:rsid w:val="00D90876"/>
    <w:rsid w:val="00D91562"/>
    <w:rsid w:val="00D94271"/>
    <w:rsid w:val="00DA1CAE"/>
    <w:rsid w:val="00DA2128"/>
    <w:rsid w:val="00DB0F42"/>
    <w:rsid w:val="00DB3DAA"/>
    <w:rsid w:val="00DB79DA"/>
    <w:rsid w:val="00DC0A32"/>
    <w:rsid w:val="00DC0BB7"/>
    <w:rsid w:val="00DD25F2"/>
    <w:rsid w:val="00DE2DC3"/>
    <w:rsid w:val="00DF02DC"/>
    <w:rsid w:val="00E07E83"/>
    <w:rsid w:val="00E110C5"/>
    <w:rsid w:val="00E23196"/>
    <w:rsid w:val="00E370ED"/>
    <w:rsid w:val="00E442AE"/>
    <w:rsid w:val="00E45D3C"/>
    <w:rsid w:val="00E61B0A"/>
    <w:rsid w:val="00E731FE"/>
    <w:rsid w:val="00E92B01"/>
    <w:rsid w:val="00E96D11"/>
    <w:rsid w:val="00EB1ECE"/>
    <w:rsid w:val="00EB41E1"/>
    <w:rsid w:val="00EC6123"/>
    <w:rsid w:val="00EC7D80"/>
    <w:rsid w:val="00ED580D"/>
    <w:rsid w:val="00ED6AC0"/>
    <w:rsid w:val="00EE1EE8"/>
    <w:rsid w:val="00EE43A9"/>
    <w:rsid w:val="00EE492F"/>
    <w:rsid w:val="00EE5154"/>
    <w:rsid w:val="00EE5BD8"/>
    <w:rsid w:val="00EF768A"/>
    <w:rsid w:val="00F025D3"/>
    <w:rsid w:val="00F03570"/>
    <w:rsid w:val="00F07A87"/>
    <w:rsid w:val="00F24954"/>
    <w:rsid w:val="00F27B66"/>
    <w:rsid w:val="00F350D8"/>
    <w:rsid w:val="00F418B0"/>
    <w:rsid w:val="00F41B3F"/>
    <w:rsid w:val="00F42D8D"/>
    <w:rsid w:val="00F460E9"/>
    <w:rsid w:val="00F57690"/>
    <w:rsid w:val="00F60676"/>
    <w:rsid w:val="00F85EA3"/>
    <w:rsid w:val="00F9436E"/>
    <w:rsid w:val="00F954F1"/>
    <w:rsid w:val="00FA160D"/>
    <w:rsid w:val="00FA43F5"/>
    <w:rsid w:val="00FA6010"/>
    <w:rsid w:val="00FB0DEB"/>
    <w:rsid w:val="00FC1D85"/>
    <w:rsid w:val="00FC4002"/>
    <w:rsid w:val="00FC697A"/>
    <w:rsid w:val="00FC7DD1"/>
    <w:rsid w:val="00FD3E00"/>
    <w:rsid w:val="00FD65F7"/>
    <w:rsid w:val="00FE44FB"/>
    <w:rsid w:val="00FE79A9"/>
    <w:rsid w:val="00FF2E7A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832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E3210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basedOn w:val="a4"/>
    <w:next w:val="a4"/>
    <w:link w:val="10"/>
    <w:uiPriority w:val="9"/>
    <w:qFormat/>
    <w:rsid w:val="007E3210"/>
    <w:pPr>
      <w:keepNext/>
      <w:keepLines/>
      <w:numPr>
        <w:numId w:val="5"/>
      </w:numPr>
      <w:spacing w:before="600" w:after="600"/>
      <w:ind w:firstLineChars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7E321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link w:val="a9"/>
    <w:uiPriority w:val="34"/>
    <w:qFormat/>
    <w:rsid w:val="007E3210"/>
    <w:pPr>
      <w:ind w:firstLine="420"/>
    </w:pPr>
  </w:style>
  <w:style w:type="paragraph" w:styleId="aa">
    <w:name w:val="header"/>
    <w:basedOn w:val="a4"/>
    <w:link w:val="ab"/>
    <w:uiPriority w:val="99"/>
    <w:unhideWhenUsed/>
    <w:rsid w:val="007E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字符"/>
    <w:link w:val="aa"/>
    <w:uiPriority w:val="99"/>
    <w:rsid w:val="007E3210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4"/>
    <w:link w:val="ad"/>
    <w:uiPriority w:val="99"/>
    <w:unhideWhenUsed/>
    <w:rsid w:val="007E321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字符"/>
    <w:link w:val="ac"/>
    <w:uiPriority w:val="99"/>
    <w:rsid w:val="007E3210"/>
    <w:rPr>
      <w:rFonts w:ascii="Times New Roman" w:eastAsia="宋体" w:hAnsi="Times New Roman"/>
      <w:sz w:val="18"/>
      <w:szCs w:val="18"/>
    </w:rPr>
  </w:style>
  <w:style w:type="character" w:customStyle="1" w:styleId="apple-converted-space">
    <w:name w:val="apple-converted-space"/>
    <w:basedOn w:val="a5"/>
    <w:rsid w:val="007E3210"/>
  </w:style>
  <w:style w:type="character" w:customStyle="1" w:styleId="10">
    <w:name w:val="标题 1字符"/>
    <w:link w:val="1"/>
    <w:uiPriority w:val="9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styleId="ae">
    <w:name w:val="TOC Heading"/>
    <w:basedOn w:val="1"/>
    <w:next w:val="a4"/>
    <w:uiPriority w:val="39"/>
    <w:unhideWhenUsed/>
    <w:qFormat/>
    <w:rsid w:val="007E321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eastAsia="宋体" w:hAnsi="Calibri Light"/>
      <w:bCs w:val="0"/>
      <w:color w:val="2E74B5"/>
      <w:kern w:val="0"/>
      <w:sz w:val="32"/>
      <w:szCs w:val="32"/>
    </w:rPr>
  </w:style>
  <w:style w:type="paragraph" w:customStyle="1" w:styleId="11">
    <w:name w:val="样式1"/>
    <w:basedOn w:val="a4"/>
    <w:link w:val="1Char"/>
    <w:rsid w:val="007E3210"/>
    <w:pPr>
      <w:ind w:firstLine="480"/>
    </w:pPr>
  </w:style>
  <w:style w:type="character" w:customStyle="1" w:styleId="1Char">
    <w:name w:val="样式1 Char"/>
    <w:link w:val="11"/>
    <w:rsid w:val="007E3210"/>
    <w:rPr>
      <w:rFonts w:ascii="Times New Roman" w:eastAsia="宋体" w:hAnsi="Times New Roman"/>
      <w:sz w:val="24"/>
      <w:szCs w:val="21"/>
    </w:rPr>
  </w:style>
  <w:style w:type="paragraph" w:customStyle="1" w:styleId="a2">
    <w:name w:val="编号样式"/>
    <w:basedOn w:val="11"/>
    <w:link w:val="Char"/>
    <w:qFormat/>
    <w:rsid w:val="007E3210"/>
    <w:pPr>
      <w:numPr>
        <w:numId w:val="1"/>
      </w:numPr>
    </w:pPr>
  </w:style>
  <w:style w:type="character" w:customStyle="1" w:styleId="Char">
    <w:name w:val="编号样式 Char"/>
    <w:link w:val="a2"/>
    <w:rsid w:val="007E3210"/>
    <w:rPr>
      <w:rFonts w:ascii="Times New Roman" w:hAnsi="Times New Roman"/>
      <w:kern w:val="2"/>
      <w:sz w:val="24"/>
      <w:szCs w:val="21"/>
    </w:rPr>
  </w:style>
  <w:style w:type="character" w:customStyle="1" w:styleId="22">
    <w:name w:val="标题 2字符"/>
    <w:link w:val="21"/>
    <w:uiPriority w:val="9"/>
    <w:semiHidden/>
    <w:rsid w:val="007E32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"/>
    <w:semiHidden/>
    <w:rsid w:val="007E3210"/>
    <w:rPr>
      <w:rFonts w:ascii="Times New Roman" w:eastAsia="宋体" w:hAnsi="Times New Roman"/>
      <w:b/>
      <w:bCs/>
      <w:sz w:val="32"/>
      <w:szCs w:val="32"/>
    </w:rPr>
  </w:style>
  <w:style w:type="character" w:customStyle="1" w:styleId="50">
    <w:name w:val="标题 5字符"/>
    <w:link w:val="5"/>
    <w:uiPriority w:val="9"/>
    <w:semiHidden/>
    <w:rsid w:val="007E3210"/>
    <w:rPr>
      <w:rFonts w:ascii="Times New Roman" w:eastAsia="宋体" w:hAnsi="Times New Roman"/>
      <w:b/>
      <w:bCs/>
      <w:sz w:val="28"/>
      <w:szCs w:val="28"/>
    </w:rPr>
  </w:style>
  <w:style w:type="paragraph" w:customStyle="1" w:styleId="af">
    <w:name w:val="表格后正文样式"/>
    <w:basedOn w:val="a4"/>
    <w:qFormat/>
    <w:rsid w:val="007E3210"/>
    <w:pPr>
      <w:spacing w:before="120"/>
    </w:pPr>
  </w:style>
  <w:style w:type="paragraph" w:customStyle="1" w:styleId="af0">
    <w:name w:val="表格字体样式"/>
    <w:basedOn w:val="a4"/>
    <w:rsid w:val="007E3210"/>
    <w:pPr>
      <w:ind w:rightChars="100" w:right="100" w:firstLineChars="0" w:firstLine="0"/>
    </w:pPr>
  </w:style>
  <w:style w:type="paragraph" w:styleId="af1">
    <w:name w:val="caption"/>
    <w:basedOn w:val="a4"/>
    <w:next w:val="a4"/>
    <w:link w:val="af2"/>
    <w:uiPriority w:val="35"/>
    <w:unhideWhenUsed/>
    <w:qFormat/>
    <w:rsid w:val="007E3210"/>
    <w:pPr>
      <w:spacing w:beforeLines="100" w:afterLines="100" w:line="120" w:lineRule="exact"/>
      <w:jc w:val="center"/>
    </w:pPr>
    <w:rPr>
      <w:szCs w:val="20"/>
    </w:rPr>
  </w:style>
  <w:style w:type="character" w:customStyle="1" w:styleId="af2">
    <w:name w:val="题注字符"/>
    <w:link w:val="af1"/>
    <w:uiPriority w:val="35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3">
    <w:name w:val="表题注"/>
    <w:basedOn w:val="af1"/>
    <w:link w:val="Char0"/>
    <w:qFormat/>
    <w:rsid w:val="007E3210"/>
    <w:pPr>
      <w:spacing w:beforeLines="0" w:afterLines="0" w:line="400" w:lineRule="exact"/>
      <w:ind w:firstLineChars="0" w:firstLine="0"/>
    </w:pPr>
  </w:style>
  <w:style w:type="character" w:customStyle="1" w:styleId="Char0">
    <w:name w:val="表题注 Char"/>
    <w:link w:val="af3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4">
    <w:name w:val="不编号标题"/>
    <w:basedOn w:val="a4"/>
    <w:link w:val="Char1"/>
    <w:qFormat/>
    <w:rsid w:val="007E3210"/>
    <w:pPr>
      <w:spacing w:before="600" w:after="600"/>
      <w:ind w:firstLineChars="0" w:firstLine="0"/>
      <w:jc w:val="center"/>
      <w:outlineLvl w:val="0"/>
    </w:pPr>
    <w:rPr>
      <w:rFonts w:ascii="黑体" w:eastAsia="黑体" w:hAnsi="黑体"/>
      <w:sz w:val="30"/>
      <w:szCs w:val="30"/>
    </w:rPr>
  </w:style>
  <w:style w:type="character" w:customStyle="1" w:styleId="Char1">
    <w:name w:val="不编号标题 Char"/>
    <w:link w:val="af4"/>
    <w:rsid w:val="007E3210"/>
    <w:rPr>
      <w:rFonts w:ascii="黑体" w:eastAsia="黑体" w:hAnsi="黑体"/>
      <w:sz w:val="30"/>
      <w:szCs w:val="30"/>
    </w:rPr>
  </w:style>
  <w:style w:type="character" w:styleId="af5">
    <w:name w:val="Hyperlink"/>
    <w:uiPriority w:val="99"/>
    <w:unhideWhenUsed/>
    <w:rsid w:val="007E3210"/>
    <w:rPr>
      <w:color w:val="0563C1"/>
      <w:u w:val="single"/>
    </w:rPr>
  </w:style>
  <w:style w:type="paragraph" w:customStyle="1" w:styleId="af6">
    <w:name w:val="大标题"/>
    <w:basedOn w:val="1"/>
    <w:next w:val="a4"/>
    <w:link w:val="Char2"/>
    <w:rsid w:val="007E3210"/>
  </w:style>
  <w:style w:type="character" w:customStyle="1" w:styleId="Char2">
    <w:name w:val="大标题 Char"/>
    <w:link w:val="af6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a0">
    <w:name w:val="二级节标题"/>
    <w:basedOn w:val="1"/>
    <w:next w:val="a4"/>
    <w:link w:val="Char3"/>
    <w:qFormat/>
    <w:rsid w:val="007E3210"/>
    <w:pPr>
      <w:numPr>
        <w:ilvl w:val="2"/>
      </w:numPr>
      <w:spacing w:before="240" w:after="240"/>
      <w:jc w:val="left"/>
      <w:outlineLvl w:val="2"/>
    </w:pPr>
    <w:rPr>
      <w:sz w:val="28"/>
    </w:rPr>
  </w:style>
  <w:style w:type="character" w:customStyle="1" w:styleId="Char3">
    <w:name w:val="二级节标题 Char"/>
    <w:link w:val="a0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7">
    <w:name w:val="footnote text"/>
    <w:basedOn w:val="a4"/>
    <w:link w:val="af8"/>
    <w:uiPriority w:val="99"/>
    <w:semiHidden/>
    <w:unhideWhenUsed/>
    <w:rsid w:val="007E3210"/>
    <w:pPr>
      <w:snapToGrid w:val="0"/>
      <w:jc w:val="left"/>
    </w:pPr>
    <w:rPr>
      <w:sz w:val="18"/>
      <w:szCs w:val="18"/>
    </w:rPr>
  </w:style>
  <w:style w:type="character" w:customStyle="1" w:styleId="af8">
    <w:name w:val="脚注文本字符"/>
    <w:link w:val="af7"/>
    <w:uiPriority w:val="99"/>
    <w:semiHidden/>
    <w:rsid w:val="007E3210"/>
    <w:rPr>
      <w:rFonts w:ascii="Times New Roman" w:eastAsia="宋体" w:hAnsi="Times New Roman"/>
      <w:sz w:val="18"/>
      <w:szCs w:val="18"/>
    </w:rPr>
  </w:style>
  <w:style w:type="character" w:styleId="af9">
    <w:name w:val="footnote reference"/>
    <w:uiPriority w:val="99"/>
    <w:semiHidden/>
    <w:unhideWhenUsed/>
    <w:rsid w:val="007E3210"/>
    <w:rPr>
      <w:vertAlign w:val="superscript"/>
    </w:rPr>
  </w:style>
  <w:style w:type="character" w:customStyle="1" w:styleId="a9">
    <w:name w:val="列出段落字符"/>
    <w:link w:val="a8"/>
    <w:uiPriority w:val="34"/>
    <w:rsid w:val="007E3210"/>
    <w:rPr>
      <w:rFonts w:ascii="Times New Roman" w:eastAsia="宋体" w:hAnsi="Times New Roman"/>
      <w:sz w:val="24"/>
      <w:szCs w:val="21"/>
    </w:rPr>
  </w:style>
  <w:style w:type="table" w:customStyle="1" w:styleId="afa">
    <w:name w:val="论文表格"/>
    <w:basedOn w:val="a6"/>
    <w:uiPriority w:val="99"/>
    <w:rsid w:val="007E3210"/>
    <w:pPr>
      <w:jc w:val="center"/>
    </w:pPr>
    <w:rPr>
      <w:rFonts w:ascii="Times New Roman" w:hAnsi="Times New Roman"/>
      <w:szCs w:val="21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12">
    <w:name w:val="toc 1"/>
    <w:basedOn w:val="a4"/>
    <w:next w:val="a4"/>
    <w:autoRedefine/>
    <w:uiPriority w:val="39"/>
    <w:unhideWhenUsed/>
    <w:rsid w:val="007E3210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3">
    <w:name w:val="toc 2"/>
    <w:basedOn w:val="a4"/>
    <w:next w:val="a4"/>
    <w:autoRedefine/>
    <w:uiPriority w:val="39"/>
    <w:unhideWhenUsed/>
    <w:rsid w:val="007E3210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31">
    <w:name w:val="toc 3"/>
    <w:basedOn w:val="a4"/>
    <w:next w:val="a4"/>
    <w:autoRedefine/>
    <w:uiPriority w:val="39"/>
    <w:unhideWhenUsed/>
    <w:rsid w:val="007E3210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4">
    <w:name w:val="toc 4"/>
    <w:basedOn w:val="a4"/>
    <w:next w:val="a4"/>
    <w:autoRedefine/>
    <w:uiPriority w:val="39"/>
    <w:unhideWhenUsed/>
    <w:rsid w:val="007E3210"/>
    <w:pPr>
      <w:ind w:left="720"/>
      <w:jc w:val="left"/>
    </w:pPr>
    <w:rPr>
      <w:rFonts w:ascii="Calibri" w:hAnsi="Calibri"/>
      <w:sz w:val="18"/>
      <w:szCs w:val="18"/>
    </w:rPr>
  </w:style>
  <w:style w:type="paragraph" w:styleId="51">
    <w:name w:val="toc 5"/>
    <w:basedOn w:val="a4"/>
    <w:next w:val="a4"/>
    <w:autoRedefine/>
    <w:uiPriority w:val="39"/>
    <w:unhideWhenUsed/>
    <w:rsid w:val="007E3210"/>
    <w:pPr>
      <w:ind w:left="96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4"/>
    <w:next w:val="a4"/>
    <w:autoRedefine/>
    <w:uiPriority w:val="39"/>
    <w:unhideWhenUsed/>
    <w:rsid w:val="007E3210"/>
    <w:pPr>
      <w:ind w:left="120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4"/>
    <w:next w:val="a4"/>
    <w:autoRedefine/>
    <w:uiPriority w:val="39"/>
    <w:unhideWhenUsed/>
    <w:rsid w:val="007E3210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4"/>
    <w:next w:val="a4"/>
    <w:autoRedefine/>
    <w:uiPriority w:val="39"/>
    <w:unhideWhenUsed/>
    <w:rsid w:val="007E3210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4"/>
    <w:next w:val="a4"/>
    <w:autoRedefine/>
    <w:uiPriority w:val="39"/>
    <w:unhideWhenUsed/>
    <w:rsid w:val="007E3210"/>
    <w:pPr>
      <w:ind w:left="1920"/>
      <w:jc w:val="left"/>
    </w:pPr>
    <w:rPr>
      <w:rFonts w:ascii="Calibri" w:hAnsi="Calibri"/>
      <w:sz w:val="18"/>
      <w:szCs w:val="18"/>
    </w:rPr>
  </w:style>
  <w:style w:type="paragraph" w:styleId="afb">
    <w:name w:val="annotation text"/>
    <w:basedOn w:val="a4"/>
    <w:link w:val="afc"/>
    <w:uiPriority w:val="99"/>
    <w:semiHidden/>
    <w:unhideWhenUsed/>
    <w:rsid w:val="007E3210"/>
    <w:pPr>
      <w:jc w:val="left"/>
    </w:pPr>
  </w:style>
  <w:style w:type="character" w:customStyle="1" w:styleId="afc">
    <w:name w:val="批注文字字符"/>
    <w:link w:val="afb"/>
    <w:uiPriority w:val="99"/>
    <w:semiHidden/>
    <w:rsid w:val="007E3210"/>
    <w:rPr>
      <w:rFonts w:ascii="Times New Roman" w:eastAsia="宋体" w:hAnsi="Times New Roman"/>
      <w:sz w:val="24"/>
      <w:szCs w:val="21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7E3210"/>
    <w:pPr>
      <w:spacing w:line="240" w:lineRule="auto"/>
      <w:ind w:firstLineChars="0" w:firstLine="0"/>
    </w:pPr>
    <w:rPr>
      <w:b/>
      <w:bCs/>
      <w:szCs w:val="24"/>
    </w:rPr>
  </w:style>
  <w:style w:type="character" w:customStyle="1" w:styleId="afe">
    <w:name w:val="批注主题字符"/>
    <w:link w:val="afd"/>
    <w:uiPriority w:val="99"/>
    <w:semiHidden/>
    <w:rsid w:val="007E3210"/>
    <w:rPr>
      <w:rFonts w:ascii="Times New Roman" w:eastAsia="宋体" w:hAnsi="Times New Roman" w:cs="Times New Roman"/>
      <w:b/>
      <w:bCs/>
      <w:sz w:val="24"/>
      <w:szCs w:val="24"/>
    </w:rPr>
  </w:style>
  <w:style w:type="paragraph" w:styleId="aff">
    <w:name w:val="Normal (Web)"/>
    <w:basedOn w:val="a4"/>
    <w:uiPriority w:val="99"/>
    <w:semiHidden/>
    <w:unhideWhenUsed/>
    <w:rsid w:val="007E321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a1">
    <w:name w:val="三级节标题"/>
    <w:basedOn w:val="1"/>
    <w:next w:val="a4"/>
    <w:link w:val="Char4"/>
    <w:qFormat/>
    <w:rsid w:val="007E3210"/>
    <w:pPr>
      <w:numPr>
        <w:ilvl w:val="3"/>
      </w:numPr>
      <w:spacing w:before="120" w:after="120"/>
      <w:jc w:val="left"/>
      <w:outlineLvl w:val="3"/>
    </w:pPr>
    <w:rPr>
      <w:sz w:val="24"/>
    </w:rPr>
  </w:style>
  <w:style w:type="character" w:customStyle="1" w:styleId="Char4">
    <w:name w:val="三级节标题 Char"/>
    <w:link w:val="a1"/>
    <w:rsid w:val="007E3210"/>
    <w:rPr>
      <w:rFonts w:ascii="Times New Roman" w:eastAsia="黑体" w:hAnsi="Times New Roman"/>
      <w:bCs/>
      <w:kern w:val="44"/>
      <w:sz w:val="24"/>
      <w:szCs w:val="44"/>
    </w:rPr>
  </w:style>
  <w:style w:type="paragraph" w:customStyle="1" w:styleId="aff0">
    <w:name w:val="图题注"/>
    <w:link w:val="Char5"/>
    <w:qFormat/>
    <w:rsid w:val="007E3210"/>
    <w:pPr>
      <w:spacing w:after="120" w:line="400" w:lineRule="exact"/>
      <w:jc w:val="center"/>
    </w:pPr>
    <w:rPr>
      <w:rFonts w:ascii="Times New Roman" w:hAnsi="Times New Roman"/>
      <w:kern w:val="2"/>
      <w:sz w:val="24"/>
    </w:rPr>
  </w:style>
  <w:style w:type="character" w:customStyle="1" w:styleId="Char5">
    <w:name w:val="图题注 Char"/>
    <w:link w:val="aff0"/>
    <w:rsid w:val="007E3210"/>
    <w:rPr>
      <w:rFonts w:ascii="Times New Roman" w:eastAsia="宋体" w:hAnsi="Times New Roman" w:cs="Times New Roman"/>
      <w:sz w:val="24"/>
      <w:szCs w:val="20"/>
    </w:rPr>
  </w:style>
  <w:style w:type="table" w:styleId="aff1">
    <w:name w:val="Table Grid"/>
    <w:basedOn w:val="a6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1"/>
    <w:basedOn w:val="a6"/>
    <w:next w:val="aff1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网格型2"/>
    <w:basedOn w:val="a6"/>
    <w:next w:val="aff1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浅色1"/>
    <w:basedOn w:val="a6"/>
    <w:uiPriority w:val="40"/>
    <w:rsid w:val="007E3210"/>
    <w:rPr>
      <w:szCs w:val="21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2">
    <w:name w:val="endnote text"/>
    <w:basedOn w:val="a4"/>
    <w:link w:val="aff3"/>
    <w:uiPriority w:val="99"/>
    <w:unhideWhenUsed/>
    <w:rsid w:val="007E3210"/>
    <w:pPr>
      <w:snapToGrid w:val="0"/>
      <w:spacing w:line="340" w:lineRule="exact"/>
      <w:ind w:firstLineChars="0" w:firstLine="0"/>
      <w:jc w:val="left"/>
    </w:pPr>
  </w:style>
  <w:style w:type="character" w:customStyle="1" w:styleId="aff3">
    <w:name w:val="尾注文本字符"/>
    <w:link w:val="aff2"/>
    <w:uiPriority w:val="99"/>
    <w:rsid w:val="007E3210"/>
    <w:rPr>
      <w:rFonts w:ascii="Times New Roman" w:eastAsia="宋体" w:hAnsi="Times New Roman"/>
      <w:sz w:val="24"/>
      <w:szCs w:val="21"/>
    </w:rPr>
  </w:style>
  <w:style w:type="character" w:styleId="aff4">
    <w:name w:val="endnote reference"/>
    <w:uiPriority w:val="99"/>
    <w:unhideWhenUsed/>
    <w:rsid w:val="007E3210"/>
    <w:rPr>
      <w:vertAlign w:val="superscript"/>
    </w:rPr>
  </w:style>
  <w:style w:type="table" w:customStyle="1" w:styleId="41">
    <w:name w:val="无格式表格 41"/>
    <w:basedOn w:val="a6"/>
    <w:uiPriority w:val="44"/>
    <w:rsid w:val="007E3210"/>
    <w:rPr>
      <w:szCs w:val="2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a3">
    <w:name w:val="项目编号样式"/>
    <w:basedOn w:val="a8"/>
    <w:link w:val="Char6"/>
    <w:qFormat/>
    <w:rsid w:val="007E3210"/>
    <w:pPr>
      <w:numPr>
        <w:numId w:val="2"/>
      </w:numPr>
      <w:ind w:firstLineChars="0" w:firstLine="0"/>
    </w:pPr>
  </w:style>
  <w:style w:type="character" w:customStyle="1" w:styleId="Char6">
    <w:name w:val="项目编号样式 Char"/>
    <w:link w:val="a3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20">
    <w:name w:val="项目样式2"/>
    <w:basedOn w:val="a8"/>
    <w:link w:val="2Char"/>
    <w:qFormat/>
    <w:rsid w:val="007E3210"/>
    <w:pPr>
      <w:numPr>
        <w:numId w:val="3"/>
      </w:numPr>
      <w:ind w:firstLineChars="0" w:firstLine="0"/>
    </w:pPr>
  </w:style>
  <w:style w:type="character" w:customStyle="1" w:styleId="2Char">
    <w:name w:val="项目样式2 Char"/>
    <w:link w:val="20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aff5">
    <w:name w:val="新表格样式"/>
    <w:qFormat/>
    <w:rsid w:val="007E3210"/>
    <w:pPr>
      <w:jc w:val="center"/>
      <w:textAlignment w:val="center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样式 标题 1 + 右侧:  1 字符"/>
    <w:basedOn w:val="1"/>
    <w:rsid w:val="007E3210"/>
    <w:rPr>
      <w:rFonts w:cs="宋体"/>
      <w:bCs w:val="0"/>
      <w:szCs w:val="20"/>
    </w:rPr>
  </w:style>
  <w:style w:type="paragraph" w:customStyle="1" w:styleId="2">
    <w:name w:val="样式2"/>
    <w:basedOn w:val="a8"/>
    <w:next w:val="a4"/>
    <w:qFormat/>
    <w:rsid w:val="007E3210"/>
    <w:pPr>
      <w:numPr>
        <w:numId w:val="4"/>
      </w:numPr>
      <w:spacing w:line="240" w:lineRule="auto"/>
      <w:ind w:firstLineChars="0" w:firstLine="0"/>
    </w:pPr>
    <w:rPr>
      <w:sz w:val="30"/>
    </w:rPr>
  </w:style>
  <w:style w:type="paragraph" w:customStyle="1" w:styleId="32">
    <w:name w:val="样式3"/>
    <w:basedOn w:val="2"/>
    <w:link w:val="3Char"/>
    <w:autoRedefine/>
    <w:qFormat/>
    <w:rsid w:val="007E3210"/>
    <w:pPr>
      <w:numPr>
        <w:numId w:val="0"/>
      </w:numPr>
      <w:pBdr>
        <w:bottom w:val="single" w:sz="4" w:space="1" w:color="auto"/>
      </w:pBdr>
      <w:tabs>
        <w:tab w:val="left" w:pos="851"/>
      </w:tabs>
      <w:ind w:leftChars="100" w:left="240" w:rightChars="100" w:right="240"/>
      <w:jc w:val="center"/>
    </w:pPr>
    <w:rPr>
      <w:rFonts w:cs="宋体"/>
      <w:sz w:val="21"/>
    </w:rPr>
  </w:style>
  <w:style w:type="character" w:customStyle="1" w:styleId="3Char">
    <w:name w:val="样式3 Char"/>
    <w:link w:val="32"/>
    <w:rsid w:val="007E3210"/>
    <w:rPr>
      <w:rFonts w:ascii="Times New Roman" w:eastAsia="宋体" w:hAnsi="Times New Roman" w:cs="宋体"/>
      <w:szCs w:val="21"/>
    </w:rPr>
  </w:style>
  <w:style w:type="paragraph" w:customStyle="1" w:styleId="a">
    <w:name w:val="一级节标题"/>
    <w:basedOn w:val="1"/>
    <w:next w:val="a4"/>
    <w:link w:val="Char7"/>
    <w:qFormat/>
    <w:rsid w:val="007E3210"/>
    <w:pPr>
      <w:numPr>
        <w:ilvl w:val="1"/>
      </w:numPr>
      <w:spacing w:before="360" w:after="360"/>
      <w:jc w:val="left"/>
      <w:outlineLvl w:val="1"/>
    </w:pPr>
    <w:rPr>
      <w:sz w:val="28"/>
    </w:rPr>
  </w:style>
  <w:style w:type="character" w:customStyle="1" w:styleId="Char7">
    <w:name w:val="一级节标题 Char"/>
    <w:link w:val="a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f6">
    <w:name w:val="Quote"/>
    <w:basedOn w:val="a4"/>
    <w:next w:val="a4"/>
    <w:link w:val="aff7"/>
    <w:uiPriority w:val="29"/>
    <w:qFormat/>
    <w:rsid w:val="007E321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ff7">
    <w:name w:val="引用字符"/>
    <w:link w:val="aff6"/>
    <w:uiPriority w:val="29"/>
    <w:rsid w:val="007E3210"/>
    <w:rPr>
      <w:rFonts w:ascii="Times New Roman" w:eastAsia="宋体" w:hAnsi="Times New Roman"/>
      <w:i/>
      <w:iCs/>
      <w:color w:val="404040"/>
      <w:sz w:val="24"/>
      <w:szCs w:val="21"/>
    </w:rPr>
  </w:style>
  <w:style w:type="character" w:styleId="aff8">
    <w:name w:val="Placeholder Text"/>
    <w:uiPriority w:val="99"/>
    <w:semiHidden/>
    <w:rsid w:val="007E3210"/>
    <w:rPr>
      <w:color w:val="808080"/>
    </w:rPr>
  </w:style>
  <w:style w:type="character" w:styleId="aff9">
    <w:name w:val="annotation reference"/>
    <w:uiPriority w:val="99"/>
    <w:semiHidden/>
    <w:unhideWhenUsed/>
    <w:rsid w:val="00A01A95"/>
    <w:rPr>
      <w:sz w:val="21"/>
      <w:szCs w:val="21"/>
    </w:rPr>
  </w:style>
  <w:style w:type="paragraph" w:styleId="affa">
    <w:name w:val="Balloon Text"/>
    <w:basedOn w:val="a4"/>
    <w:link w:val="affb"/>
    <w:uiPriority w:val="99"/>
    <w:semiHidden/>
    <w:unhideWhenUsed/>
    <w:rsid w:val="00A01A95"/>
    <w:pPr>
      <w:spacing w:line="240" w:lineRule="auto"/>
    </w:pPr>
    <w:rPr>
      <w:sz w:val="18"/>
      <w:szCs w:val="18"/>
    </w:rPr>
  </w:style>
  <w:style w:type="character" w:customStyle="1" w:styleId="affb">
    <w:name w:val="批注框文本字符"/>
    <w:link w:val="affa"/>
    <w:uiPriority w:val="99"/>
    <w:semiHidden/>
    <w:rsid w:val="00A01A95"/>
    <w:rPr>
      <w:rFonts w:ascii="Times New Roman" w:eastAsia="宋体" w:hAnsi="Times New Roman"/>
      <w:sz w:val="18"/>
      <w:szCs w:val="18"/>
    </w:rPr>
  </w:style>
  <w:style w:type="paragraph" w:styleId="affc">
    <w:name w:val="Document Map"/>
    <w:basedOn w:val="a4"/>
    <w:link w:val="affd"/>
    <w:uiPriority w:val="99"/>
    <w:semiHidden/>
    <w:unhideWhenUsed/>
    <w:rsid w:val="004A247E"/>
    <w:rPr>
      <w:rFonts w:ascii="宋体"/>
      <w:sz w:val="18"/>
      <w:szCs w:val="18"/>
    </w:rPr>
  </w:style>
  <w:style w:type="character" w:customStyle="1" w:styleId="affd">
    <w:name w:val="文档结构图字符"/>
    <w:link w:val="affc"/>
    <w:uiPriority w:val="99"/>
    <w:semiHidden/>
    <w:rsid w:val="004A247E"/>
    <w:rPr>
      <w:rFonts w:ascii="宋体" w:eastAsia="宋体" w:hAnsi="Times New Roman"/>
      <w:sz w:val="18"/>
      <w:szCs w:val="18"/>
    </w:rPr>
  </w:style>
  <w:style w:type="table" w:customStyle="1" w:styleId="33">
    <w:name w:val="网格型3"/>
    <w:basedOn w:val="a6"/>
    <w:next w:val="aff1"/>
    <w:uiPriority w:val="39"/>
    <w:rsid w:val="00D0530F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1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2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ainyslr/Documents/Collaboration-UESTC/doc/&#39033;&#3044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F0F02-50AE-844A-B0E9-80F3EE0E0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项目文档模板.dotx</Template>
  <TotalTime>11</TotalTime>
  <Pages>2</Pages>
  <Words>94</Words>
  <Characters>123</Characters>
  <Application>Microsoft Macintosh Word</Application>
  <DocSecurity>0</DocSecurity>
  <Lines>24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Links>
    <vt:vector size="216" baseType="variant"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_Toc433491961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_Toc433491960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_Toc433491959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_Toc433491958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_Toc433491957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_Toc433491956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_Toc433491955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_Toc433491954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_Toc433491953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_Toc433491952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_Toc433491951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_Toc433491950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_Toc433491949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_Toc433491948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_Toc433491947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_Toc433491946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_Toc433491945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_Toc433491944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_Toc433491943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_Toc433491942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_Toc433491941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_Toc433491940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_Toc433491939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_Toc433491938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_Toc433491937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_Toc433491936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_Toc433491935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_Toc433491934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_Toc433491933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_Toc433491932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_Toc433491931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_Toc433491930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_Toc433491929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_Toc433491928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_Toc433491927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_Toc433491926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cp:lastPrinted>2015-10-24T15:20:00Z</cp:lastPrinted>
  <dcterms:created xsi:type="dcterms:W3CDTF">2016-07-02T12:44:00Z</dcterms:created>
  <dcterms:modified xsi:type="dcterms:W3CDTF">2016-07-02T13:04:00Z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1442218358</vt:lpwstr>
  </property>
  <property fmtid="{D5CDD505-2E9C-101B-9397-08002B2CF9AE}" pid="3" name="_new_ms_pID_72543">
    <vt:lpwstr>(3)NXo0GpPueiJVzfliatMzA2tb3lOnmSE2ShXF8HoEszVPfy39/OvIdxRC5/WfYA/kIf8Z7+fR
F3jWXxVIJ/z0lr8WH3jyO12JPBrr24rK7DWctNLqq5m+bcciwIjSvgMkjjRR39Ax53bAfp7c
YslqsA0v6I+sQq8RoWoTuZ918RdZrOE95+I5NPicCq8wAZcKVP1iEKT07Q9LQbtqIzrQCmx/
Mp6jmev4TRgVR3FK2i</vt:lpwstr>
  </property>
  <property fmtid="{D5CDD505-2E9C-101B-9397-08002B2CF9AE}" pid="4" name="_new_ms_pID_725431">
    <vt:lpwstr>lK2vADCS11gUB6C2rfRBtG+xM4R+arIyCpXaUb2hViAR9WI3XrJXHE
/cPz0tw+t40rPnNPPTUEG7qraPI5aw5xyWnj20aIXuM77JPhG2eNj6e7MP5rcnEX7b7Fcixk
fTjWMhOlMgLTi5bDMXfySwK4SdiXvF9qqo2MMrnEcRDcFFz/FS2627ED+DpQxCvgetwAB3Lg
xYTHPik+2/UvKx2Os5M4vB12saHLguV72EDx</vt:lpwstr>
  </property>
  <property fmtid="{D5CDD505-2E9C-101B-9397-08002B2CF9AE}" pid="5" name="_new_ms_pID_725432">
    <vt:lpwstr>R4PhFmjuUEd/jFE4SiX1zhvRsfdU+hb+16AR
xa4aYqFYNw6GQN+DFUcUOttDAgW8Vwlr/ZqoJaBq0ErSkldTtzA=</vt:lpwstr>
  </property>
</Properties>
</file>