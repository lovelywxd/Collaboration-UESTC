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E78" w:rsidRDefault="004119BE" w:rsidP="00567E78">
      <w:pPr>
        <w:pStyle w:val="1"/>
      </w:pPr>
      <w:r>
        <w:t>促销活动</w:t>
      </w:r>
    </w:p>
    <w:p w:rsidR="00567E78" w:rsidRDefault="004119BE" w:rsidP="00567E78">
      <w:pPr>
        <w:pStyle w:val="a"/>
      </w:pPr>
      <w:r>
        <w:t>促销活动</w:t>
      </w:r>
      <w:r>
        <w:t>ID</w:t>
      </w:r>
    </w:p>
    <w:p w:rsidR="004119BE" w:rsidRDefault="004119BE" w:rsidP="004119BE">
      <w:pPr>
        <w:ind w:firstLine="4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9DC567" wp14:editId="36AAD9F5">
            <wp:simplePos x="0" y="0"/>
            <wp:positionH relativeFrom="margin">
              <wp:align>right</wp:align>
            </wp:positionH>
            <wp:positionV relativeFrom="paragraph">
              <wp:posOffset>367665</wp:posOffset>
            </wp:positionV>
            <wp:extent cx="5274310" cy="92265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t>促销活动可以分为两类</w:t>
      </w:r>
      <w:r>
        <w:rPr>
          <w:rFonts w:hint="eastAsia"/>
        </w:rPr>
        <w:t>，</w:t>
      </w:r>
      <w:r>
        <w:t>满减类和</w:t>
      </w:r>
      <w:r>
        <w:rPr>
          <w:rFonts w:hint="eastAsia"/>
        </w:rPr>
        <w:t>打折类，前者需要拼单，而后者不需要。</w:t>
      </w:r>
    </w:p>
    <w:p w:rsidR="004119BE" w:rsidRDefault="004119BE" w:rsidP="004119BE">
      <w:pPr>
        <w:ind w:firstLine="480"/>
      </w:pPr>
      <w:r>
        <w:rPr>
          <w:rFonts w:hint="eastAsia"/>
        </w:rPr>
        <w:t>建议服务器在设计</w:t>
      </w:r>
      <w:r>
        <w:rPr>
          <w:rFonts w:hint="eastAsia"/>
        </w:rPr>
        <w:t>ID</w:t>
      </w:r>
      <w:r>
        <w:rPr>
          <w:rFonts w:hint="eastAsia"/>
        </w:rPr>
        <w:t>的时候，能够使得最终在</w:t>
      </w:r>
      <w:r>
        <w:rPr>
          <w:rFonts w:hint="eastAsia"/>
        </w:rPr>
        <w:t>ID</w:t>
      </w:r>
      <w:r>
        <w:rPr>
          <w:rFonts w:hint="eastAsia"/>
        </w:rPr>
        <w:t>上能够区分两种优惠活动。比如满减类</w:t>
      </w:r>
      <w:r>
        <w:rPr>
          <w:rFonts w:hint="eastAsia"/>
        </w:rPr>
        <w:t>ID</w:t>
      </w:r>
      <w:r>
        <w:rPr>
          <w:rFonts w:hint="eastAsia"/>
        </w:rPr>
        <w:t>以</w:t>
      </w:r>
      <w:r>
        <w:rPr>
          <w:rFonts w:hint="eastAsia"/>
        </w:rPr>
        <w:t>GB</w:t>
      </w:r>
      <w:r>
        <w:rPr>
          <w:rFonts w:hint="eastAsia"/>
        </w:rPr>
        <w:t>开头</w:t>
      </w:r>
      <w:r>
        <w:rPr>
          <w:rFonts w:hint="eastAsia"/>
        </w:rPr>
        <w:t>（</w:t>
      </w:r>
      <w:r>
        <w:rPr>
          <w:rFonts w:hint="eastAsia"/>
        </w:rPr>
        <w:t>Group</w:t>
      </w:r>
      <w:r>
        <w:t xml:space="preserve"> Buy</w:t>
      </w:r>
      <w:r>
        <w:rPr>
          <w:rFonts w:hint="eastAsia"/>
        </w:rPr>
        <w:t>，</w:t>
      </w:r>
      <w:r>
        <w:t>需要拼购的促销活动</w:t>
      </w:r>
      <w:r>
        <w:rPr>
          <w:rFonts w:hint="eastAsia"/>
        </w:rPr>
        <w:t>），折扣类以</w:t>
      </w:r>
      <w:r>
        <w:rPr>
          <w:rFonts w:hint="eastAsia"/>
        </w:rPr>
        <w:t>PB</w:t>
      </w:r>
      <w:r>
        <w:rPr>
          <w:rFonts w:hint="eastAsia"/>
        </w:rPr>
        <w:t>开头（</w:t>
      </w:r>
      <w:r>
        <w:rPr>
          <w:rFonts w:hint="eastAsia"/>
        </w:rPr>
        <w:t>Personal Buy,</w:t>
      </w:r>
      <w:r>
        <w:rPr>
          <w:rFonts w:hint="eastAsia"/>
        </w:rPr>
        <w:t>个人购买即可参加优惠的促销活动）。</w:t>
      </w:r>
    </w:p>
    <w:p w:rsidR="004119BE" w:rsidRDefault="004119BE" w:rsidP="004119BE">
      <w:pPr>
        <w:ind w:firstLine="480"/>
      </w:pPr>
      <w:r>
        <w:t>当活动名称中有</w:t>
      </w:r>
      <w:r>
        <w:rPr>
          <w:rFonts w:hint="eastAsia"/>
        </w:rPr>
        <w:t>“</w:t>
      </w:r>
      <w:r>
        <w:t>满</w:t>
      </w:r>
      <w:r>
        <w:rPr>
          <w:rFonts w:hint="eastAsia"/>
        </w:rPr>
        <w:t>”，“</w:t>
      </w:r>
      <w:r>
        <w:t>减</w:t>
      </w:r>
      <w:r>
        <w:rPr>
          <w:rFonts w:hint="eastAsia"/>
        </w:rPr>
        <w:t>”</w:t>
      </w:r>
      <w:r>
        <w:t>二字时</w:t>
      </w:r>
      <w:r>
        <w:rPr>
          <w:rFonts w:hint="eastAsia"/>
        </w:rPr>
        <w:t>，</w:t>
      </w:r>
      <w:r>
        <w:t>说明是</w:t>
      </w:r>
      <w:r>
        <w:t>GB</w:t>
      </w:r>
      <w:r>
        <w:t>类活动</w:t>
      </w:r>
      <w:r>
        <w:rPr>
          <w:rFonts w:hint="eastAsia"/>
        </w:rPr>
        <w:t>。</w:t>
      </w:r>
      <w:r>
        <w:t>否则为</w:t>
      </w:r>
      <w:r>
        <w:t>PB</w:t>
      </w:r>
      <w:r>
        <w:t>类活动</w:t>
      </w:r>
      <w:r>
        <w:rPr>
          <w:rFonts w:hint="eastAsia"/>
        </w:rPr>
        <w:t>。</w:t>
      </w:r>
    </w:p>
    <w:p w:rsidR="004119BE" w:rsidRPr="004119BE" w:rsidRDefault="004119BE" w:rsidP="004119BE">
      <w:pPr>
        <w:ind w:firstLine="480"/>
        <w:rPr>
          <w:rFonts w:hint="eastAsia"/>
        </w:rPr>
      </w:pPr>
      <w:r>
        <w:rPr>
          <w:rFonts w:hint="eastAsia"/>
        </w:rPr>
        <w:t>这样设计便于客户端设计是否允许用户将商品添加到拼购车，也便于服务器检查用户的拼单请求是否合理。</w:t>
      </w:r>
    </w:p>
    <w:p w:rsidR="009F6798" w:rsidRDefault="009F6798" w:rsidP="009F6798">
      <w:pPr>
        <w:ind w:firstLineChars="0"/>
      </w:pPr>
      <w:bookmarkStart w:id="0" w:name="_GoBack"/>
      <w:bookmarkEnd w:id="0"/>
    </w:p>
    <w:sectPr w:rsidR="009F6798" w:rsidSect="009C7A4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ED3" w:rsidRDefault="00E62ED3" w:rsidP="00FD3E00">
      <w:pPr>
        <w:ind w:firstLine="480"/>
      </w:pPr>
      <w:r>
        <w:separator/>
      </w:r>
    </w:p>
  </w:endnote>
  <w:endnote w:type="continuationSeparator" w:id="0">
    <w:p w:rsidR="00E62ED3" w:rsidRDefault="00E62ED3" w:rsidP="00FD3E0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7BB" w:rsidRDefault="00C377BB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7BB" w:rsidRDefault="00C377BB">
    <w:pPr>
      <w:pStyle w:val="aa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7BB" w:rsidRDefault="00C377BB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ED3" w:rsidRDefault="00E62ED3" w:rsidP="00FD3E00">
      <w:pPr>
        <w:ind w:firstLine="480"/>
      </w:pPr>
      <w:r>
        <w:separator/>
      </w:r>
    </w:p>
  </w:footnote>
  <w:footnote w:type="continuationSeparator" w:id="0">
    <w:p w:rsidR="00E62ED3" w:rsidRDefault="00E62ED3" w:rsidP="00FD3E0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7BB" w:rsidRDefault="00C377BB">
    <w:pPr>
      <w:pStyle w:val="a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7BB" w:rsidRPr="008D0628" w:rsidRDefault="00480C1B" w:rsidP="00480C1B">
    <w:pPr>
      <w:pStyle w:val="a9"/>
      <w:ind w:firstLineChars="0" w:firstLine="0"/>
      <w:jc w:val="both"/>
    </w:pPr>
    <w:r w:rsidRPr="00C7593D">
      <w:rPr>
        <w:rFonts w:ascii="宋体" w:hAnsi="宋体" w:cs="宋体" w:hint="eastAsia"/>
        <w:lang w:val="zh-TW"/>
      </w:rPr>
      <w:t>泛在</w:t>
    </w:r>
    <w:r w:rsidRPr="00C7593D">
      <w:rPr>
        <w:rFonts w:ascii="宋体" w:hAnsi="宋体" w:cs="宋体"/>
        <w:lang w:val="zh-TW"/>
      </w:rPr>
      <w:t>无线网络</w:t>
    </w:r>
    <w:r w:rsidRPr="00C7593D">
      <w:rPr>
        <w:rFonts w:ascii="宋体" w:hAnsi="宋体" w:cs="宋体" w:hint="eastAsia"/>
        <w:lang w:val="zh-TW"/>
      </w:rPr>
      <w:t>实验室</w:t>
    </w:r>
    <w:r>
      <w:rPr>
        <w:rFonts w:ascii="宋体" w:hAnsi="宋体" w:cs="宋体"/>
        <w:lang w:val="zh-TW"/>
      </w:rPr>
      <w:t xml:space="preserve">                             </w:t>
    </w:r>
    <w:r w:rsidR="008D0628">
      <w:rPr>
        <w:rFonts w:ascii="宋体" w:hAnsi="宋体" w:cs="宋体"/>
        <w:lang w:val="zh-TW"/>
      </w:rPr>
      <w:t xml:space="preserve">                               </w:t>
    </w:r>
    <w:r w:rsidR="00735609">
      <w:rPr>
        <w:rFonts w:ascii="宋体" w:hAnsi="宋体" w:cs="宋体"/>
        <w:lang w:val="zh-TW"/>
      </w:rPr>
      <w:t>优书购</w:t>
    </w:r>
    <w:r w:rsidR="008D0628">
      <w:rPr>
        <w:rFonts w:ascii="宋体" w:hAnsi="宋体" w:cs="宋体"/>
        <w:lang w:val="zh-TW"/>
      </w:rPr>
      <w:t>App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7BB" w:rsidRDefault="00C377BB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D14FD"/>
    <w:multiLevelType w:val="hybridMultilevel"/>
    <w:tmpl w:val="A520547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C055597"/>
    <w:multiLevelType w:val="hybridMultilevel"/>
    <w:tmpl w:val="F9886C2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CE601C1"/>
    <w:multiLevelType w:val="multilevel"/>
    <w:tmpl w:val="E1EA501E"/>
    <w:lvl w:ilvl="0">
      <w:start w:val="1"/>
      <w:numFmt w:val="decimal"/>
      <w:pStyle w:val="1"/>
      <w:suff w:val="space"/>
      <w:lvlText w:val="第%1章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a"/>
      <w:suff w:val="space"/>
      <w:lvlText w:val="%1.%2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a0"/>
      <w:suff w:val="space"/>
      <w:lvlText w:val="%1.%2.%3"/>
      <w:lvlJc w:val="left"/>
      <w:pPr>
        <w:ind w:left="1134" w:hanging="113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a1"/>
      <w:suff w:val="space"/>
      <w:lvlText w:val="%1.%2.%3.%4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ind w:left="623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94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751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807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8787" w:hanging="1700"/>
      </w:pPr>
      <w:rPr>
        <w:rFonts w:hint="eastAsia"/>
      </w:rPr>
    </w:lvl>
  </w:abstractNum>
  <w:abstractNum w:abstractNumId="3" w15:restartNumberingAfterBreak="0">
    <w:nsid w:val="11BB6F76"/>
    <w:multiLevelType w:val="hybridMultilevel"/>
    <w:tmpl w:val="89C4BC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E413CB"/>
    <w:multiLevelType w:val="hybridMultilevel"/>
    <w:tmpl w:val="9B7A2E4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18E5399D"/>
    <w:multiLevelType w:val="hybridMultilevel"/>
    <w:tmpl w:val="963635B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F7C7CE1"/>
    <w:multiLevelType w:val="hybridMultilevel"/>
    <w:tmpl w:val="E32217A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43B26F1"/>
    <w:multiLevelType w:val="hybridMultilevel"/>
    <w:tmpl w:val="EED27F4E"/>
    <w:lvl w:ilvl="0" w:tplc="4FBC321C">
      <w:start w:val="1"/>
      <w:numFmt w:val="decimal"/>
      <w:pStyle w:val="a2"/>
      <w:suff w:val="space"/>
      <w:lvlText w:val="（%1）"/>
      <w:lvlJc w:val="left"/>
      <w:pPr>
        <w:ind w:left="0" w:firstLine="40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4BC672C"/>
    <w:multiLevelType w:val="hybridMultilevel"/>
    <w:tmpl w:val="765C49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D87E25"/>
    <w:multiLevelType w:val="hybridMultilevel"/>
    <w:tmpl w:val="D5F83E7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6D459E6"/>
    <w:multiLevelType w:val="hybridMultilevel"/>
    <w:tmpl w:val="6FEAF5A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 w15:restartNumberingAfterBreak="0">
    <w:nsid w:val="2B593305"/>
    <w:multiLevelType w:val="hybridMultilevel"/>
    <w:tmpl w:val="C202531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36F6FF8"/>
    <w:multiLevelType w:val="hybridMultilevel"/>
    <w:tmpl w:val="36DCF7D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4FD1CBD"/>
    <w:multiLevelType w:val="hybridMultilevel"/>
    <w:tmpl w:val="61648D1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372835D0"/>
    <w:multiLevelType w:val="hybridMultilevel"/>
    <w:tmpl w:val="CBCC055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D1F1BE1"/>
    <w:multiLevelType w:val="hybridMultilevel"/>
    <w:tmpl w:val="A3683A1C"/>
    <w:lvl w:ilvl="0" w:tplc="A538F1EA">
      <w:start w:val="1"/>
      <w:numFmt w:val="bullet"/>
      <w:pStyle w:val="a3"/>
      <w:suff w:val="space"/>
      <w:lvlText w:val=""/>
      <w:lvlJc w:val="left"/>
      <w:pPr>
        <w:ind w:left="420" w:hanging="1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DE36971"/>
    <w:multiLevelType w:val="hybridMultilevel"/>
    <w:tmpl w:val="F9886C2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43886E36"/>
    <w:multiLevelType w:val="hybridMultilevel"/>
    <w:tmpl w:val="85DE2E8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46091152"/>
    <w:multiLevelType w:val="hybridMultilevel"/>
    <w:tmpl w:val="1CB222D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47D216C9"/>
    <w:multiLevelType w:val="hybridMultilevel"/>
    <w:tmpl w:val="AF24985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0" w15:restartNumberingAfterBreak="0">
    <w:nsid w:val="48D271A3"/>
    <w:multiLevelType w:val="hybridMultilevel"/>
    <w:tmpl w:val="21202C8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498C3E4C"/>
    <w:multiLevelType w:val="hybridMultilevel"/>
    <w:tmpl w:val="22E4F36E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2" w15:restartNumberingAfterBreak="0">
    <w:nsid w:val="4B541D45"/>
    <w:multiLevelType w:val="hybridMultilevel"/>
    <w:tmpl w:val="352C32F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4E2066C1"/>
    <w:multiLevelType w:val="hybridMultilevel"/>
    <w:tmpl w:val="F9886C2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4F663B86"/>
    <w:multiLevelType w:val="hybridMultilevel"/>
    <w:tmpl w:val="352C32F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507B3A59"/>
    <w:multiLevelType w:val="hybridMultilevel"/>
    <w:tmpl w:val="5D96B8DE"/>
    <w:lvl w:ilvl="0" w:tplc="0409000F">
      <w:start w:val="1"/>
      <w:numFmt w:val="decimal"/>
      <w:lvlText w:val="%1."/>
      <w:lvlJc w:val="left"/>
      <w:pPr>
        <w:ind w:left="680" w:hanging="480"/>
      </w:pPr>
    </w:lvl>
    <w:lvl w:ilvl="1" w:tplc="04090019" w:tentative="1">
      <w:start w:val="1"/>
      <w:numFmt w:val="lowerLetter"/>
      <w:lvlText w:val="%2)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lowerLetter"/>
      <w:lvlText w:val="%5)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lowerLetter"/>
      <w:lvlText w:val="%8)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26" w15:restartNumberingAfterBreak="0">
    <w:nsid w:val="50905C2A"/>
    <w:multiLevelType w:val="hybridMultilevel"/>
    <w:tmpl w:val="EF3EE6C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5398428E"/>
    <w:multiLevelType w:val="hybridMultilevel"/>
    <w:tmpl w:val="36DCF7D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53C86612"/>
    <w:multiLevelType w:val="hybridMultilevel"/>
    <w:tmpl w:val="9B7A2E4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59EB5884"/>
    <w:multiLevelType w:val="hybridMultilevel"/>
    <w:tmpl w:val="78A4C55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0" w15:restartNumberingAfterBreak="0">
    <w:nsid w:val="60346CB0"/>
    <w:multiLevelType w:val="hybridMultilevel"/>
    <w:tmpl w:val="B1DA7FE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31B41D9"/>
    <w:multiLevelType w:val="hybridMultilevel"/>
    <w:tmpl w:val="9572D1B4"/>
    <w:lvl w:ilvl="0" w:tplc="8904FA98">
      <w:start w:val="1"/>
      <w:numFmt w:val="decimal"/>
      <w:pStyle w:val="2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6AD3CB5"/>
    <w:multiLevelType w:val="hybridMultilevel"/>
    <w:tmpl w:val="D0B441AA"/>
    <w:lvl w:ilvl="0" w:tplc="9162E248">
      <w:start w:val="1"/>
      <w:numFmt w:val="bullet"/>
      <w:pStyle w:val="20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09" w:hanging="420"/>
      </w:pPr>
      <w:rPr>
        <w:rFonts w:ascii="Wingdings" w:hAnsi="Wingdings" w:hint="default"/>
      </w:rPr>
    </w:lvl>
  </w:abstractNum>
  <w:abstractNum w:abstractNumId="33" w15:restartNumberingAfterBreak="0">
    <w:nsid w:val="68C46E36"/>
    <w:multiLevelType w:val="hybridMultilevel"/>
    <w:tmpl w:val="7940E82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778447DA"/>
    <w:multiLevelType w:val="hybridMultilevel"/>
    <w:tmpl w:val="75EA20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8A367D0"/>
    <w:multiLevelType w:val="hybridMultilevel"/>
    <w:tmpl w:val="C776753A"/>
    <w:lvl w:ilvl="0" w:tplc="0409000D">
      <w:start w:val="1"/>
      <w:numFmt w:val="bullet"/>
      <w:lvlText w:val="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36" w15:restartNumberingAfterBreak="0">
    <w:nsid w:val="7CBB705F"/>
    <w:multiLevelType w:val="hybridMultilevel"/>
    <w:tmpl w:val="6C22F3F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E6B1A76"/>
    <w:multiLevelType w:val="hybridMultilevel"/>
    <w:tmpl w:val="C202531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15"/>
  </w:num>
  <w:num w:numId="3">
    <w:abstractNumId w:val="32"/>
  </w:num>
  <w:num w:numId="4">
    <w:abstractNumId w:val="31"/>
  </w:num>
  <w:num w:numId="5">
    <w:abstractNumId w:val="2"/>
  </w:num>
  <w:num w:numId="6">
    <w:abstractNumId w:val="27"/>
  </w:num>
  <w:num w:numId="7">
    <w:abstractNumId w:val="11"/>
  </w:num>
  <w:num w:numId="8">
    <w:abstractNumId w:val="19"/>
  </w:num>
  <w:num w:numId="9">
    <w:abstractNumId w:val="26"/>
  </w:num>
  <w:num w:numId="10">
    <w:abstractNumId w:val="20"/>
  </w:num>
  <w:num w:numId="11">
    <w:abstractNumId w:val="34"/>
  </w:num>
  <w:num w:numId="12">
    <w:abstractNumId w:val="14"/>
  </w:num>
  <w:num w:numId="13">
    <w:abstractNumId w:val="35"/>
  </w:num>
  <w:num w:numId="14">
    <w:abstractNumId w:val="21"/>
  </w:num>
  <w:num w:numId="15">
    <w:abstractNumId w:val="6"/>
  </w:num>
  <w:num w:numId="16">
    <w:abstractNumId w:val="12"/>
  </w:num>
  <w:num w:numId="17">
    <w:abstractNumId w:val="9"/>
  </w:num>
  <w:num w:numId="18">
    <w:abstractNumId w:val="18"/>
  </w:num>
  <w:num w:numId="19">
    <w:abstractNumId w:val="29"/>
  </w:num>
  <w:num w:numId="20">
    <w:abstractNumId w:val="10"/>
  </w:num>
  <w:num w:numId="21">
    <w:abstractNumId w:val="0"/>
  </w:num>
  <w:num w:numId="22">
    <w:abstractNumId w:val="22"/>
  </w:num>
  <w:num w:numId="23">
    <w:abstractNumId w:val="3"/>
  </w:num>
  <w:num w:numId="24">
    <w:abstractNumId w:val="33"/>
  </w:num>
  <w:num w:numId="25">
    <w:abstractNumId w:val="37"/>
  </w:num>
  <w:num w:numId="26">
    <w:abstractNumId w:val="24"/>
  </w:num>
  <w:num w:numId="27">
    <w:abstractNumId w:val="5"/>
  </w:num>
  <w:num w:numId="28">
    <w:abstractNumId w:val="1"/>
  </w:num>
  <w:num w:numId="29">
    <w:abstractNumId w:val="13"/>
  </w:num>
  <w:num w:numId="30">
    <w:abstractNumId w:val="17"/>
  </w:num>
  <w:num w:numId="31">
    <w:abstractNumId w:val="16"/>
  </w:num>
  <w:num w:numId="32">
    <w:abstractNumId w:val="23"/>
  </w:num>
  <w:num w:numId="33">
    <w:abstractNumId w:val="30"/>
  </w:num>
  <w:num w:numId="34">
    <w:abstractNumId w:val="8"/>
  </w:num>
  <w:num w:numId="35">
    <w:abstractNumId w:val="36"/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8"/>
  </w:num>
  <w:num w:numId="39">
    <w:abstractNumId w:val="25"/>
  </w:num>
  <w:num w:numId="40">
    <w:abstractNumId w:val="4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D7A"/>
    <w:rsid w:val="00004601"/>
    <w:rsid w:val="00021112"/>
    <w:rsid w:val="00032585"/>
    <w:rsid w:val="00040CC9"/>
    <w:rsid w:val="000527CA"/>
    <w:rsid w:val="00052D68"/>
    <w:rsid w:val="00054922"/>
    <w:rsid w:val="00054BCE"/>
    <w:rsid w:val="00075791"/>
    <w:rsid w:val="00090AF9"/>
    <w:rsid w:val="0009186E"/>
    <w:rsid w:val="000965F2"/>
    <w:rsid w:val="00096E83"/>
    <w:rsid w:val="000A773F"/>
    <w:rsid w:val="000C25EC"/>
    <w:rsid w:val="000C6902"/>
    <w:rsid w:val="000C7068"/>
    <w:rsid w:val="000F489C"/>
    <w:rsid w:val="000F4C3C"/>
    <w:rsid w:val="0010503C"/>
    <w:rsid w:val="00111F11"/>
    <w:rsid w:val="0013264D"/>
    <w:rsid w:val="00132989"/>
    <w:rsid w:val="00134125"/>
    <w:rsid w:val="00134E0A"/>
    <w:rsid w:val="0014047B"/>
    <w:rsid w:val="001447FE"/>
    <w:rsid w:val="00145871"/>
    <w:rsid w:val="001551B3"/>
    <w:rsid w:val="00162465"/>
    <w:rsid w:val="00165865"/>
    <w:rsid w:val="00171303"/>
    <w:rsid w:val="00173C27"/>
    <w:rsid w:val="00182E70"/>
    <w:rsid w:val="00183101"/>
    <w:rsid w:val="001903CB"/>
    <w:rsid w:val="00196502"/>
    <w:rsid w:val="001B64C1"/>
    <w:rsid w:val="001B6F89"/>
    <w:rsid w:val="001B75ED"/>
    <w:rsid w:val="001C413A"/>
    <w:rsid w:val="001C4312"/>
    <w:rsid w:val="001D3DB5"/>
    <w:rsid w:val="001D5D7A"/>
    <w:rsid w:val="001E12C3"/>
    <w:rsid w:val="001E2BAB"/>
    <w:rsid w:val="001E74FA"/>
    <w:rsid w:val="001F18B4"/>
    <w:rsid w:val="001F38B7"/>
    <w:rsid w:val="002067A3"/>
    <w:rsid w:val="002135BF"/>
    <w:rsid w:val="00215A38"/>
    <w:rsid w:val="00217397"/>
    <w:rsid w:val="00224F6C"/>
    <w:rsid w:val="00234A11"/>
    <w:rsid w:val="00236487"/>
    <w:rsid w:val="00245A19"/>
    <w:rsid w:val="00246271"/>
    <w:rsid w:val="00247494"/>
    <w:rsid w:val="00252BA0"/>
    <w:rsid w:val="00257EBF"/>
    <w:rsid w:val="00261694"/>
    <w:rsid w:val="00261C45"/>
    <w:rsid w:val="00275D94"/>
    <w:rsid w:val="002810DB"/>
    <w:rsid w:val="00295E6C"/>
    <w:rsid w:val="002A4559"/>
    <w:rsid w:val="002B7848"/>
    <w:rsid w:val="002B7A31"/>
    <w:rsid w:val="002C2F5E"/>
    <w:rsid w:val="002C3167"/>
    <w:rsid w:val="002C4B97"/>
    <w:rsid w:val="002D6838"/>
    <w:rsid w:val="002D6FBF"/>
    <w:rsid w:val="002D7E07"/>
    <w:rsid w:val="002E016D"/>
    <w:rsid w:val="002E21AC"/>
    <w:rsid w:val="002E5056"/>
    <w:rsid w:val="002F2B85"/>
    <w:rsid w:val="00300195"/>
    <w:rsid w:val="0030146B"/>
    <w:rsid w:val="00305E38"/>
    <w:rsid w:val="003109E6"/>
    <w:rsid w:val="003142BA"/>
    <w:rsid w:val="00314E43"/>
    <w:rsid w:val="00315FA7"/>
    <w:rsid w:val="00316485"/>
    <w:rsid w:val="003260AC"/>
    <w:rsid w:val="00334A95"/>
    <w:rsid w:val="00336BCC"/>
    <w:rsid w:val="00350A7A"/>
    <w:rsid w:val="003572BB"/>
    <w:rsid w:val="00366C05"/>
    <w:rsid w:val="00371FC2"/>
    <w:rsid w:val="003867C7"/>
    <w:rsid w:val="00396750"/>
    <w:rsid w:val="003B0883"/>
    <w:rsid w:val="003B0E7C"/>
    <w:rsid w:val="003B12E5"/>
    <w:rsid w:val="003C23BF"/>
    <w:rsid w:val="003C3DEE"/>
    <w:rsid w:val="003D2FA6"/>
    <w:rsid w:val="003D4C83"/>
    <w:rsid w:val="003E00CE"/>
    <w:rsid w:val="003E1AD3"/>
    <w:rsid w:val="003E41DA"/>
    <w:rsid w:val="003E66ED"/>
    <w:rsid w:val="004119BE"/>
    <w:rsid w:val="004217B0"/>
    <w:rsid w:val="00427455"/>
    <w:rsid w:val="00427A4B"/>
    <w:rsid w:val="00437A61"/>
    <w:rsid w:val="004559FC"/>
    <w:rsid w:val="00455F48"/>
    <w:rsid w:val="004677C7"/>
    <w:rsid w:val="00474EA3"/>
    <w:rsid w:val="00474F51"/>
    <w:rsid w:val="00475E2C"/>
    <w:rsid w:val="004761B4"/>
    <w:rsid w:val="00480C1B"/>
    <w:rsid w:val="004A0BC6"/>
    <w:rsid w:val="004A2127"/>
    <w:rsid w:val="004A247E"/>
    <w:rsid w:val="004B4663"/>
    <w:rsid w:val="004C2B72"/>
    <w:rsid w:val="004C5E14"/>
    <w:rsid w:val="004D0A2F"/>
    <w:rsid w:val="004D2700"/>
    <w:rsid w:val="004D4590"/>
    <w:rsid w:val="004E69F4"/>
    <w:rsid w:val="00503678"/>
    <w:rsid w:val="005056C7"/>
    <w:rsid w:val="00520A6C"/>
    <w:rsid w:val="00526DB3"/>
    <w:rsid w:val="00535527"/>
    <w:rsid w:val="00535893"/>
    <w:rsid w:val="00537466"/>
    <w:rsid w:val="00542994"/>
    <w:rsid w:val="00550BFD"/>
    <w:rsid w:val="00550CB5"/>
    <w:rsid w:val="0055198E"/>
    <w:rsid w:val="005522C3"/>
    <w:rsid w:val="0055323F"/>
    <w:rsid w:val="00553B84"/>
    <w:rsid w:val="005620DF"/>
    <w:rsid w:val="00562AFB"/>
    <w:rsid w:val="00567E78"/>
    <w:rsid w:val="005725F8"/>
    <w:rsid w:val="0058290E"/>
    <w:rsid w:val="00596A61"/>
    <w:rsid w:val="005A06DE"/>
    <w:rsid w:val="005A0BF6"/>
    <w:rsid w:val="005C1C8A"/>
    <w:rsid w:val="005C5623"/>
    <w:rsid w:val="005C6358"/>
    <w:rsid w:val="005C72A7"/>
    <w:rsid w:val="005D6827"/>
    <w:rsid w:val="005D6927"/>
    <w:rsid w:val="005E4E4F"/>
    <w:rsid w:val="005E7167"/>
    <w:rsid w:val="006024D8"/>
    <w:rsid w:val="00602C4E"/>
    <w:rsid w:val="00602ED3"/>
    <w:rsid w:val="006030E6"/>
    <w:rsid w:val="0061039A"/>
    <w:rsid w:val="006123EB"/>
    <w:rsid w:val="006132EF"/>
    <w:rsid w:val="00617705"/>
    <w:rsid w:val="006224E7"/>
    <w:rsid w:val="006263B0"/>
    <w:rsid w:val="00627A66"/>
    <w:rsid w:val="0063080D"/>
    <w:rsid w:val="00630A4B"/>
    <w:rsid w:val="006378B1"/>
    <w:rsid w:val="00640BAE"/>
    <w:rsid w:val="00644D57"/>
    <w:rsid w:val="00647712"/>
    <w:rsid w:val="00650D8C"/>
    <w:rsid w:val="00664BAE"/>
    <w:rsid w:val="006707CB"/>
    <w:rsid w:val="00680DE9"/>
    <w:rsid w:val="006E5DD6"/>
    <w:rsid w:val="006F5D4A"/>
    <w:rsid w:val="006F731E"/>
    <w:rsid w:val="0071498B"/>
    <w:rsid w:val="00716699"/>
    <w:rsid w:val="00732732"/>
    <w:rsid w:val="00733B12"/>
    <w:rsid w:val="00735609"/>
    <w:rsid w:val="0076366C"/>
    <w:rsid w:val="007658A0"/>
    <w:rsid w:val="007669D5"/>
    <w:rsid w:val="00770D76"/>
    <w:rsid w:val="00776A9A"/>
    <w:rsid w:val="007841E3"/>
    <w:rsid w:val="007A1580"/>
    <w:rsid w:val="007A2369"/>
    <w:rsid w:val="007B367C"/>
    <w:rsid w:val="007B449E"/>
    <w:rsid w:val="007C251B"/>
    <w:rsid w:val="007D2B1A"/>
    <w:rsid w:val="007D58C9"/>
    <w:rsid w:val="007D6786"/>
    <w:rsid w:val="007E3210"/>
    <w:rsid w:val="007F4D7B"/>
    <w:rsid w:val="00805CD1"/>
    <w:rsid w:val="008075E8"/>
    <w:rsid w:val="00810F35"/>
    <w:rsid w:val="008146DF"/>
    <w:rsid w:val="00815F8B"/>
    <w:rsid w:val="0082045F"/>
    <w:rsid w:val="00826BC2"/>
    <w:rsid w:val="0082701E"/>
    <w:rsid w:val="00835ECE"/>
    <w:rsid w:val="00843DB1"/>
    <w:rsid w:val="008471E2"/>
    <w:rsid w:val="00862B32"/>
    <w:rsid w:val="0087432A"/>
    <w:rsid w:val="0087520E"/>
    <w:rsid w:val="00883E22"/>
    <w:rsid w:val="00893507"/>
    <w:rsid w:val="008A5633"/>
    <w:rsid w:val="008A622E"/>
    <w:rsid w:val="008B22CE"/>
    <w:rsid w:val="008B73C4"/>
    <w:rsid w:val="008C03AA"/>
    <w:rsid w:val="008C0988"/>
    <w:rsid w:val="008D0628"/>
    <w:rsid w:val="008D79E8"/>
    <w:rsid w:val="008E2DE8"/>
    <w:rsid w:val="008E56E5"/>
    <w:rsid w:val="008F3433"/>
    <w:rsid w:val="00910573"/>
    <w:rsid w:val="00910D4F"/>
    <w:rsid w:val="009126B3"/>
    <w:rsid w:val="0092134F"/>
    <w:rsid w:val="00936296"/>
    <w:rsid w:val="00945383"/>
    <w:rsid w:val="00945F85"/>
    <w:rsid w:val="0095189C"/>
    <w:rsid w:val="0095436C"/>
    <w:rsid w:val="00964CC9"/>
    <w:rsid w:val="009720F3"/>
    <w:rsid w:val="009742DE"/>
    <w:rsid w:val="00975CE0"/>
    <w:rsid w:val="00980CBC"/>
    <w:rsid w:val="00981C4B"/>
    <w:rsid w:val="00984E9E"/>
    <w:rsid w:val="0099750C"/>
    <w:rsid w:val="009A6D06"/>
    <w:rsid w:val="009B1941"/>
    <w:rsid w:val="009B63E9"/>
    <w:rsid w:val="009C0459"/>
    <w:rsid w:val="009C7A42"/>
    <w:rsid w:val="009C7E2D"/>
    <w:rsid w:val="009D18E5"/>
    <w:rsid w:val="009D2962"/>
    <w:rsid w:val="009E08E8"/>
    <w:rsid w:val="009F48CA"/>
    <w:rsid w:val="009F6798"/>
    <w:rsid w:val="00A01A95"/>
    <w:rsid w:val="00A118F2"/>
    <w:rsid w:val="00A1535B"/>
    <w:rsid w:val="00A15371"/>
    <w:rsid w:val="00A15DA7"/>
    <w:rsid w:val="00A21E70"/>
    <w:rsid w:val="00A315FC"/>
    <w:rsid w:val="00A31C8D"/>
    <w:rsid w:val="00A57392"/>
    <w:rsid w:val="00A85528"/>
    <w:rsid w:val="00A93B55"/>
    <w:rsid w:val="00AA29B2"/>
    <w:rsid w:val="00AA63F2"/>
    <w:rsid w:val="00AB141B"/>
    <w:rsid w:val="00AC0C58"/>
    <w:rsid w:val="00AE74C7"/>
    <w:rsid w:val="00AF52BB"/>
    <w:rsid w:val="00B02795"/>
    <w:rsid w:val="00B0475C"/>
    <w:rsid w:val="00B0665A"/>
    <w:rsid w:val="00B13420"/>
    <w:rsid w:val="00B14C18"/>
    <w:rsid w:val="00B16E7D"/>
    <w:rsid w:val="00B22CE7"/>
    <w:rsid w:val="00B32082"/>
    <w:rsid w:val="00B32ED8"/>
    <w:rsid w:val="00B349E7"/>
    <w:rsid w:val="00B47CFE"/>
    <w:rsid w:val="00B638DF"/>
    <w:rsid w:val="00B67E1B"/>
    <w:rsid w:val="00B73067"/>
    <w:rsid w:val="00B82A23"/>
    <w:rsid w:val="00BB0629"/>
    <w:rsid w:val="00BB3C7B"/>
    <w:rsid w:val="00BB7369"/>
    <w:rsid w:val="00BC3BBD"/>
    <w:rsid w:val="00BD2B06"/>
    <w:rsid w:val="00BD35CD"/>
    <w:rsid w:val="00BD58CB"/>
    <w:rsid w:val="00BE1540"/>
    <w:rsid w:val="00BE24AD"/>
    <w:rsid w:val="00BE4E55"/>
    <w:rsid w:val="00BE7EB3"/>
    <w:rsid w:val="00BF4459"/>
    <w:rsid w:val="00BF74A9"/>
    <w:rsid w:val="00C03E2D"/>
    <w:rsid w:val="00C1085C"/>
    <w:rsid w:val="00C12EB6"/>
    <w:rsid w:val="00C14B80"/>
    <w:rsid w:val="00C21DD4"/>
    <w:rsid w:val="00C309F0"/>
    <w:rsid w:val="00C377BB"/>
    <w:rsid w:val="00C4505A"/>
    <w:rsid w:val="00C72D48"/>
    <w:rsid w:val="00C90EF2"/>
    <w:rsid w:val="00C91699"/>
    <w:rsid w:val="00C921B4"/>
    <w:rsid w:val="00CA4744"/>
    <w:rsid w:val="00CA5E64"/>
    <w:rsid w:val="00CB0EB4"/>
    <w:rsid w:val="00CD2619"/>
    <w:rsid w:val="00CD2A98"/>
    <w:rsid w:val="00CD55C6"/>
    <w:rsid w:val="00CE38F9"/>
    <w:rsid w:val="00CF0D13"/>
    <w:rsid w:val="00CF4C09"/>
    <w:rsid w:val="00CF6A9F"/>
    <w:rsid w:val="00D0335A"/>
    <w:rsid w:val="00D040B7"/>
    <w:rsid w:val="00D0530F"/>
    <w:rsid w:val="00D17D3A"/>
    <w:rsid w:val="00D40015"/>
    <w:rsid w:val="00D51DDB"/>
    <w:rsid w:val="00D55FEF"/>
    <w:rsid w:val="00D727B9"/>
    <w:rsid w:val="00D755C2"/>
    <w:rsid w:val="00D842C5"/>
    <w:rsid w:val="00D87BE0"/>
    <w:rsid w:val="00D90876"/>
    <w:rsid w:val="00D91562"/>
    <w:rsid w:val="00D94271"/>
    <w:rsid w:val="00DA1CAE"/>
    <w:rsid w:val="00DA2128"/>
    <w:rsid w:val="00DB0F42"/>
    <w:rsid w:val="00DB3DAA"/>
    <w:rsid w:val="00DB79DA"/>
    <w:rsid w:val="00DC0A32"/>
    <w:rsid w:val="00DC0BB7"/>
    <w:rsid w:val="00DD25F2"/>
    <w:rsid w:val="00DE2DC3"/>
    <w:rsid w:val="00DF02DC"/>
    <w:rsid w:val="00E07E83"/>
    <w:rsid w:val="00E110C5"/>
    <w:rsid w:val="00E23196"/>
    <w:rsid w:val="00E370ED"/>
    <w:rsid w:val="00E442AE"/>
    <w:rsid w:val="00E45D3C"/>
    <w:rsid w:val="00E61B0A"/>
    <w:rsid w:val="00E62ED3"/>
    <w:rsid w:val="00E731FE"/>
    <w:rsid w:val="00E92B01"/>
    <w:rsid w:val="00E96D11"/>
    <w:rsid w:val="00EB1ECE"/>
    <w:rsid w:val="00EB41E1"/>
    <w:rsid w:val="00EC6123"/>
    <w:rsid w:val="00EC7D80"/>
    <w:rsid w:val="00ED580D"/>
    <w:rsid w:val="00ED6AC0"/>
    <w:rsid w:val="00EE1EE8"/>
    <w:rsid w:val="00EE43A9"/>
    <w:rsid w:val="00EE492F"/>
    <w:rsid w:val="00EE5154"/>
    <w:rsid w:val="00EE5BD8"/>
    <w:rsid w:val="00EF768A"/>
    <w:rsid w:val="00F025D3"/>
    <w:rsid w:val="00F03570"/>
    <w:rsid w:val="00F07A87"/>
    <w:rsid w:val="00F24954"/>
    <w:rsid w:val="00F27B66"/>
    <w:rsid w:val="00F350D8"/>
    <w:rsid w:val="00F418B0"/>
    <w:rsid w:val="00F41B3F"/>
    <w:rsid w:val="00F42D8D"/>
    <w:rsid w:val="00F460E9"/>
    <w:rsid w:val="00F57690"/>
    <w:rsid w:val="00F60676"/>
    <w:rsid w:val="00F85EA3"/>
    <w:rsid w:val="00F9436E"/>
    <w:rsid w:val="00F954F1"/>
    <w:rsid w:val="00FA160D"/>
    <w:rsid w:val="00FA43F5"/>
    <w:rsid w:val="00FA6010"/>
    <w:rsid w:val="00FB0DEB"/>
    <w:rsid w:val="00FC4002"/>
    <w:rsid w:val="00FC697A"/>
    <w:rsid w:val="00FC7DD1"/>
    <w:rsid w:val="00FD3E00"/>
    <w:rsid w:val="00FD65F7"/>
    <w:rsid w:val="00FE44FB"/>
    <w:rsid w:val="00FE79A9"/>
    <w:rsid w:val="00FF2E7A"/>
    <w:rsid w:val="00FF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83A4733-9BB3-4028-BD7F-05FB6869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7E3210"/>
    <w:pPr>
      <w:widowControl w:val="0"/>
      <w:spacing w:line="400" w:lineRule="exact"/>
      <w:ind w:firstLineChars="200" w:firstLine="200"/>
      <w:jc w:val="both"/>
    </w:pPr>
    <w:rPr>
      <w:rFonts w:ascii="Times New Roman" w:hAnsi="Times New Roman"/>
      <w:kern w:val="2"/>
      <w:sz w:val="24"/>
      <w:szCs w:val="21"/>
    </w:rPr>
  </w:style>
  <w:style w:type="paragraph" w:styleId="1">
    <w:name w:val="heading 1"/>
    <w:basedOn w:val="a4"/>
    <w:next w:val="a4"/>
    <w:link w:val="1Char"/>
    <w:uiPriority w:val="9"/>
    <w:qFormat/>
    <w:rsid w:val="007E3210"/>
    <w:pPr>
      <w:keepNext/>
      <w:keepLines/>
      <w:numPr>
        <w:numId w:val="5"/>
      </w:numPr>
      <w:spacing w:before="600" w:after="600"/>
      <w:ind w:firstLineChars="0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21">
    <w:name w:val="heading 2"/>
    <w:basedOn w:val="a4"/>
    <w:next w:val="a4"/>
    <w:link w:val="2Char"/>
    <w:uiPriority w:val="9"/>
    <w:semiHidden/>
    <w:unhideWhenUsed/>
    <w:qFormat/>
    <w:rsid w:val="007E3210"/>
    <w:pPr>
      <w:keepNext/>
      <w:keepLines/>
      <w:spacing w:before="260" w:after="260" w:line="416" w:lineRule="atLeast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4"/>
    <w:next w:val="a4"/>
    <w:link w:val="3Char"/>
    <w:uiPriority w:val="9"/>
    <w:semiHidden/>
    <w:unhideWhenUsed/>
    <w:qFormat/>
    <w:rsid w:val="007E3210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5">
    <w:name w:val="heading 5"/>
    <w:basedOn w:val="a4"/>
    <w:next w:val="a4"/>
    <w:link w:val="5Char"/>
    <w:uiPriority w:val="9"/>
    <w:semiHidden/>
    <w:unhideWhenUsed/>
    <w:qFormat/>
    <w:rsid w:val="007E3210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4"/>
    <w:link w:val="Char"/>
    <w:uiPriority w:val="34"/>
    <w:qFormat/>
    <w:rsid w:val="007E3210"/>
    <w:pPr>
      <w:ind w:firstLine="420"/>
    </w:pPr>
  </w:style>
  <w:style w:type="paragraph" w:styleId="a9">
    <w:name w:val="header"/>
    <w:basedOn w:val="a4"/>
    <w:link w:val="Char0"/>
    <w:uiPriority w:val="99"/>
    <w:unhideWhenUsed/>
    <w:rsid w:val="007E32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link w:val="a9"/>
    <w:uiPriority w:val="99"/>
    <w:rsid w:val="007E3210"/>
    <w:rPr>
      <w:rFonts w:ascii="Times New Roman" w:eastAsia="宋体" w:hAnsi="Times New Roman"/>
      <w:sz w:val="18"/>
      <w:szCs w:val="18"/>
    </w:rPr>
  </w:style>
  <w:style w:type="paragraph" w:styleId="aa">
    <w:name w:val="footer"/>
    <w:basedOn w:val="a4"/>
    <w:link w:val="Char1"/>
    <w:uiPriority w:val="99"/>
    <w:unhideWhenUsed/>
    <w:rsid w:val="007E321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link w:val="aa"/>
    <w:uiPriority w:val="99"/>
    <w:rsid w:val="007E3210"/>
    <w:rPr>
      <w:rFonts w:ascii="Times New Roman" w:eastAsia="宋体" w:hAnsi="Times New Roman"/>
      <w:sz w:val="18"/>
      <w:szCs w:val="18"/>
    </w:rPr>
  </w:style>
  <w:style w:type="character" w:customStyle="1" w:styleId="apple-converted-space">
    <w:name w:val="apple-converted-space"/>
    <w:basedOn w:val="a5"/>
    <w:rsid w:val="007E3210"/>
  </w:style>
  <w:style w:type="character" w:customStyle="1" w:styleId="1Char">
    <w:name w:val="标题 1 Char"/>
    <w:link w:val="1"/>
    <w:uiPriority w:val="9"/>
    <w:rsid w:val="007E3210"/>
    <w:rPr>
      <w:rFonts w:ascii="Times New Roman" w:eastAsia="黑体" w:hAnsi="Times New Roman"/>
      <w:bCs/>
      <w:kern w:val="44"/>
      <w:sz w:val="30"/>
      <w:szCs w:val="44"/>
    </w:rPr>
  </w:style>
  <w:style w:type="paragraph" w:styleId="TOC">
    <w:name w:val="TOC Heading"/>
    <w:basedOn w:val="1"/>
    <w:next w:val="a4"/>
    <w:uiPriority w:val="39"/>
    <w:unhideWhenUsed/>
    <w:qFormat/>
    <w:rsid w:val="007E321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eastAsia="宋体" w:hAnsi="Calibri Light"/>
      <w:bCs w:val="0"/>
      <w:color w:val="2E74B5"/>
      <w:kern w:val="0"/>
      <w:sz w:val="32"/>
      <w:szCs w:val="32"/>
    </w:rPr>
  </w:style>
  <w:style w:type="paragraph" w:customStyle="1" w:styleId="10">
    <w:name w:val="样式1"/>
    <w:basedOn w:val="a4"/>
    <w:link w:val="1Char0"/>
    <w:rsid w:val="007E3210"/>
    <w:pPr>
      <w:ind w:firstLine="480"/>
    </w:pPr>
  </w:style>
  <w:style w:type="character" w:customStyle="1" w:styleId="1Char0">
    <w:name w:val="样式1 Char"/>
    <w:link w:val="10"/>
    <w:rsid w:val="007E3210"/>
    <w:rPr>
      <w:rFonts w:ascii="Times New Roman" w:eastAsia="宋体" w:hAnsi="Times New Roman"/>
      <w:sz w:val="24"/>
      <w:szCs w:val="21"/>
    </w:rPr>
  </w:style>
  <w:style w:type="paragraph" w:customStyle="1" w:styleId="a2">
    <w:name w:val="编号样式"/>
    <w:basedOn w:val="10"/>
    <w:link w:val="Char2"/>
    <w:qFormat/>
    <w:rsid w:val="007E3210"/>
    <w:pPr>
      <w:numPr>
        <w:numId w:val="1"/>
      </w:numPr>
    </w:pPr>
  </w:style>
  <w:style w:type="character" w:customStyle="1" w:styleId="Char2">
    <w:name w:val="编号样式 Char"/>
    <w:link w:val="a2"/>
    <w:rsid w:val="007E3210"/>
    <w:rPr>
      <w:rFonts w:ascii="Times New Roman" w:hAnsi="Times New Roman"/>
      <w:kern w:val="2"/>
      <w:sz w:val="24"/>
      <w:szCs w:val="21"/>
    </w:rPr>
  </w:style>
  <w:style w:type="character" w:customStyle="1" w:styleId="2Char">
    <w:name w:val="标题 2 Char"/>
    <w:link w:val="21"/>
    <w:uiPriority w:val="9"/>
    <w:semiHidden/>
    <w:rsid w:val="007E3210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semiHidden/>
    <w:rsid w:val="007E3210"/>
    <w:rPr>
      <w:rFonts w:ascii="Times New Roman" w:eastAsia="宋体" w:hAnsi="Times New Roman"/>
      <w:b/>
      <w:bCs/>
      <w:sz w:val="32"/>
      <w:szCs w:val="32"/>
    </w:rPr>
  </w:style>
  <w:style w:type="character" w:customStyle="1" w:styleId="5Char">
    <w:name w:val="标题 5 Char"/>
    <w:link w:val="5"/>
    <w:uiPriority w:val="9"/>
    <w:semiHidden/>
    <w:rsid w:val="007E3210"/>
    <w:rPr>
      <w:rFonts w:ascii="Times New Roman" w:eastAsia="宋体" w:hAnsi="Times New Roman"/>
      <w:b/>
      <w:bCs/>
      <w:sz w:val="28"/>
      <w:szCs w:val="28"/>
    </w:rPr>
  </w:style>
  <w:style w:type="paragraph" w:customStyle="1" w:styleId="ab">
    <w:name w:val="表格后正文样式"/>
    <w:basedOn w:val="a4"/>
    <w:qFormat/>
    <w:rsid w:val="007E3210"/>
    <w:pPr>
      <w:spacing w:before="120"/>
    </w:pPr>
  </w:style>
  <w:style w:type="paragraph" w:customStyle="1" w:styleId="ac">
    <w:name w:val="表格字体样式"/>
    <w:basedOn w:val="a4"/>
    <w:rsid w:val="007E3210"/>
    <w:pPr>
      <w:ind w:rightChars="100" w:right="100" w:firstLineChars="0" w:firstLine="0"/>
    </w:pPr>
  </w:style>
  <w:style w:type="paragraph" w:styleId="ad">
    <w:name w:val="caption"/>
    <w:basedOn w:val="a4"/>
    <w:next w:val="a4"/>
    <w:link w:val="Char3"/>
    <w:uiPriority w:val="35"/>
    <w:unhideWhenUsed/>
    <w:qFormat/>
    <w:rsid w:val="007E3210"/>
    <w:pPr>
      <w:spacing w:beforeLines="100" w:afterLines="100" w:line="120" w:lineRule="exact"/>
      <w:jc w:val="center"/>
    </w:pPr>
    <w:rPr>
      <w:szCs w:val="20"/>
    </w:rPr>
  </w:style>
  <w:style w:type="character" w:customStyle="1" w:styleId="Char3">
    <w:name w:val="题注 Char"/>
    <w:link w:val="ad"/>
    <w:uiPriority w:val="35"/>
    <w:rsid w:val="007E3210"/>
    <w:rPr>
      <w:rFonts w:ascii="Times New Roman" w:eastAsia="宋体" w:hAnsi="Times New Roman" w:cs="Times New Roman"/>
      <w:sz w:val="24"/>
      <w:szCs w:val="20"/>
    </w:rPr>
  </w:style>
  <w:style w:type="paragraph" w:customStyle="1" w:styleId="ae">
    <w:name w:val="表题注"/>
    <w:basedOn w:val="ad"/>
    <w:link w:val="Char4"/>
    <w:qFormat/>
    <w:rsid w:val="007E3210"/>
    <w:pPr>
      <w:spacing w:beforeLines="0" w:afterLines="0" w:line="400" w:lineRule="exact"/>
      <w:ind w:firstLineChars="0" w:firstLine="0"/>
    </w:pPr>
  </w:style>
  <w:style w:type="character" w:customStyle="1" w:styleId="Char4">
    <w:name w:val="表题注 Char"/>
    <w:link w:val="ae"/>
    <w:rsid w:val="007E3210"/>
    <w:rPr>
      <w:rFonts w:ascii="Times New Roman" w:eastAsia="宋体" w:hAnsi="Times New Roman" w:cs="Times New Roman"/>
      <w:sz w:val="24"/>
      <w:szCs w:val="20"/>
    </w:rPr>
  </w:style>
  <w:style w:type="paragraph" w:customStyle="1" w:styleId="af">
    <w:name w:val="不编号标题"/>
    <w:basedOn w:val="a4"/>
    <w:link w:val="Char5"/>
    <w:qFormat/>
    <w:rsid w:val="007E3210"/>
    <w:pPr>
      <w:spacing w:before="600" w:after="600"/>
      <w:ind w:firstLineChars="0" w:firstLine="0"/>
      <w:jc w:val="center"/>
      <w:outlineLvl w:val="0"/>
    </w:pPr>
    <w:rPr>
      <w:rFonts w:ascii="黑体" w:eastAsia="黑体" w:hAnsi="黑体"/>
      <w:sz w:val="30"/>
      <w:szCs w:val="30"/>
    </w:rPr>
  </w:style>
  <w:style w:type="character" w:customStyle="1" w:styleId="Char5">
    <w:name w:val="不编号标题 Char"/>
    <w:link w:val="af"/>
    <w:rsid w:val="007E3210"/>
    <w:rPr>
      <w:rFonts w:ascii="黑体" w:eastAsia="黑体" w:hAnsi="黑体"/>
      <w:sz w:val="30"/>
      <w:szCs w:val="30"/>
    </w:rPr>
  </w:style>
  <w:style w:type="character" w:styleId="af0">
    <w:name w:val="Hyperlink"/>
    <w:uiPriority w:val="99"/>
    <w:unhideWhenUsed/>
    <w:rsid w:val="007E3210"/>
    <w:rPr>
      <w:color w:val="0563C1"/>
      <w:u w:val="single"/>
    </w:rPr>
  </w:style>
  <w:style w:type="paragraph" w:customStyle="1" w:styleId="af1">
    <w:name w:val="大标题"/>
    <w:basedOn w:val="1"/>
    <w:next w:val="a4"/>
    <w:link w:val="Char6"/>
    <w:rsid w:val="007E3210"/>
  </w:style>
  <w:style w:type="character" w:customStyle="1" w:styleId="Char6">
    <w:name w:val="大标题 Char"/>
    <w:link w:val="af1"/>
    <w:rsid w:val="007E3210"/>
    <w:rPr>
      <w:rFonts w:ascii="Times New Roman" w:eastAsia="黑体" w:hAnsi="Times New Roman"/>
      <w:bCs/>
      <w:kern w:val="44"/>
      <w:sz w:val="30"/>
      <w:szCs w:val="44"/>
    </w:rPr>
  </w:style>
  <w:style w:type="paragraph" w:customStyle="1" w:styleId="a0">
    <w:name w:val="二级节标题"/>
    <w:basedOn w:val="1"/>
    <w:next w:val="a4"/>
    <w:link w:val="Char7"/>
    <w:qFormat/>
    <w:rsid w:val="007E3210"/>
    <w:pPr>
      <w:numPr>
        <w:ilvl w:val="2"/>
      </w:numPr>
      <w:spacing w:before="240" w:after="240"/>
      <w:jc w:val="left"/>
      <w:outlineLvl w:val="2"/>
    </w:pPr>
    <w:rPr>
      <w:sz w:val="28"/>
    </w:rPr>
  </w:style>
  <w:style w:type="character" w:customStyle="1" w:styleId="Char7">
    <w:name w:val="二级节标题 Char"/>
    <w:link w:val="a0"/>
    <w:rsid w:val="007E3210"/>
    <w:rPr>
      <w:rFonts w:ascii="Times New Roman" w:eastAsia="黑体" w:hAnsi="Times New Roman"/>
      <w:bCs/>
      <w:kern w:val="44"/>
      <w:sz w:val="28"/>
      <w:szCs w:val="44"/>
    </w:rPr>
  </w:style>
  <w:style w:type="paragraph" w:styleId="af2">
    <w:name w:val="footnote text"/>
    <w:basedOn w:val="a4"/>
    <w:link w:val="Char8"/>
    <w:uiPriority w:val="99"/>
    <w:semiHidden/>
    <w:unhideWhenUsed/>
    <w:rsid w:val="007E3210"/>
    <w:pPr>
      <w:snapToGrid w:val="0"/>
      <w:jc w:val="left"/>
    </w:pPr>
    <w:rPr>
      <w:sz w:val="18"/>
      <w:szCs w:val="18"/>
    </w:rPr>
  </w:style>
  <w:style w:type="character" w:customStyle="1" w:styleId="Char8">
    <w:name w:val="脚注文本 Char"/>
    <w:link w:val="af2"/>
    <w:uiPriority w:val="99"/>
    <w:semiHidden/>
    <w:rsid w:val="007E3210"/>
    <w:rPr>
      <w:rFonts w:ascii="Times New Roman" w:eastAsia="宋体" w:hAnsi="Times New Roman"/>
      <w:sz w:val="18"/>
      <w:szCs w:val="18"/>
    </w:rPr>
  </w:style>
  <w:style w:type="character" w:styleId="af3">
    <w:name w:val="footnote reference"/>
    <w:uiPriority w:val="99"/>
    <w:semiHidden/>
    <w:unhideWhenUsed/>
    <w:rsid w:val="007E3210"/>
    <w:rPr>
      <w:vertAlign w:val="superscript"/>
    </w:rPr>
  </w:style>
  <w:style w:type="character" w:customStyle="1" w:styleId="Char">
    <w:name w:val="列出段落 Char"/>
    <w:link w:val="a8"/>
    <w:uiPriority w:val="34"/>
    <w:rsid w:val="007E3210"/>
    <w:rPr>
      <w:rFonts w:ascii="Times New Roman" w:eastAsia="宋体" w:hAnsi="Times New Roman"/>
      <w:sz w:val="24"/>
      <w:szCs w:val="21"/>
    </w:rPr>
  </w:style>
  <w:style w:type="table" w:customStyle="1" w:styleId="af4">
    <w:name w:val="论文表格"/>
    <w:basedOn w:val="a6"/>
    <w:uiPriority w:val="99"/>
    <w:rsid w:val="007E3210"/>
    <w:pPr>
      <w:jc w:val="center"/>
    </w:pPr>
    <w:rPr>
      <w:rFonts w:ascii="Times New Roman" w:hAnsi="Times New Roman"/>
      <w:szCs w:val="21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styleId="11">
    <w:name w:val="toc 1"/>
    <w:basedOn w:val="a4"/>
    <w:next w:val="a4"/>
    <w:autoRedefine/>
    <w:uiPriority w:val="39"/>
    <w:unhideWhenUsed/>
    <w:rsid w:val="007E3210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22">
    <w:name w:val="toc 2"/>
    <w:basedOn w:val="a4"/>
    <w:next w:val="a4"/>
    <w:autoRedefine/>
    <w:uiPriority w:val="39"/>
    <w:unhideWhenUsed/>
    <w:rsid w:val="007E3210"/>
    <w:pPr>
      <w:ind w:left="240"/>
      <w:jc w:val="left"/>
    </w:pPr>
    <w:rPr>
      <w:rFonts w:ascii="Calibri" w:hAnsi="Calibri"/>
      <w:smallCaps/>
      <w:sz w:val="20"/>
      <w:szCs w:val="20"/>
    </w:rPr>
  </w:style>
  <w:style w:type="paragraph" w:styleId="30">
    <w:name w:val="toc 3"/>
    <w:basedOn w:val="a4"/>
    <w:next w:val="a4"/>
    <w:autoRedefine/>
    <w:uiPriority w:val="39"/>
    <w:unhideWhenUsed/>
    <w:rsid w:val="007E3210"/>
    <w:pPr>
      <w:ind w:left="480"/>
      <w:jc w:val="left"/>
    </w:pPr>
    <w:rPr>
      <w:rFonts w:ascii="Calibri" w:hAnsi="Calibri"/>
      <w:i/>
      <w:iCs/>
      <w:sz w:val="20"/>
      <w:szCs w:val="20"/>
    </w:rPr>
  </w:style>
  <w:style w:type="paragraph" w:styleId="4">
    <w:name w:val="toc 4"/>
    <w:basedOn w:val="a4"/>
    <w:next w:val="a4"/>
    <w:autoRedefine/>
    <w:uiPriority w:val="39"/>
    <w:unhideWhenUsed/>
    <w:rsid w:val="007E3210"/>
    <w:pPr>
      <w:ind w:left="720"/>
      <w:jc w:val="left"/>
    </w:pPr>
    <w:rPr>
      <w:rFonts w:ascii="Calibri" w:hAnsi="Calibri"/>
      <w:sz w:val="18"/>
      <w:szCs w:val="18"/>
    </w:rPr>
  </w:style>
  <w:style w:type="paragraph" w:styleId="50">
    <w:name w:val="toc 5"/>
    <w:basedOn w:val="a4"/>
    <w:next w:val="a4"/>
    <w:autoRedefine/>
    <w:uiPriority w:val="39"/>
    <w:unhideWhenUsed/>
    <w:rsid w:val="007E3210"/>
    <w:pPr>
      <w:ind w:left="960"/>
      <w:jc w:val="left"/>
    </w:pPr>
    <w:rPr>
      <w:rFonts w:ascii="Calibri" w:hAnsi="Calibri"/>
      <w:sz w:val="18"/>
      <w:szCs w:val="18"/>
    </w:rPr>
  </w:style>
  <w:style w:type="paragraph" w:styleId="6">
    <w:name w:val="toc 6"/>
    <w:basedOn w:val="a4"/>
    <w:next w:val="a4"/>
    <w:autoRedefine/>
    <w:uiPriority w:val="39"/>
    <w:unhideWhenUsed/>
    <w:rsid w:val="007E3210"/>
    <w:pPr>
      <w:ind w:left="1200"/>
      <w:jc w:val="left"/>
    </w:pPr>
    <w:rPr>
      <w:rFonts w:ascii="Calibri" w:hAnsi="Calibri"/>
      <w:sz w:val="18"/>
      <w:szCs w:val="18"/>
    </w:rPr>
  </w:style>
  <w:style w:type="paragraph" w:styleId="7">
    <w:name w:val="toc 7"/>
    <w:basedOn w:val="a4"/>
    <w:next w:val="a4"/>
    <w:autoRedefine/>
    <w:uiPriority w:val="39"/>
    <w:unhideWhenUsed/>
    <w:rsid w:val="007E3210"/>
    <w:pPr>
      <w:ind w:left="1440"/>
      <w:jc w:val="left"/>
    </w:pPr>
    <w:rPr>
      <w:rFonts w:ascii="Calibri" w:hAnsi="Calibri"/>
      <w:sz w:val="18"/>
      <w:szCs w:val="18"/>
    </w:rPr>
  </w:style>
  <w:style w:type="paragraph" w:styleId="8">
    <w:name w:val="toc 8"/>
    <w:basedOn w:val="a4"/>
    <w:next w:val="a4"/>
    <w:autoRedefine/>
    <w:uiPriority w:val="39"/>
    <w:unhideWhenUsed/>
    <w:rsid w:val="007E3210"/>
    <w:pPr>
      <w:ind w:left="1680"/>
      <w:jc w:val="left"/>
    </w:pPr>
    <w:rPr>
      <w:rFonts w:ascii="Calibri" w:hAnsi="Calibri"/>
      <w:sz w:val="18"/>
      <w:szCs w:val="18"/>
    </w:rPr>
  </w:style>
  <w:style w:type="paragraph" w:styleId="9">
    <w:name w:val="toc 9"/>
    <w:basedOn w:val="a4"/>
    <w:next w:val="a4"/>
    <w:autoRedefine/>
    <w:uiPriority w:val="39"/>
    <w:unhideWhenUsed/>
    <w:rsid w:val="007E3210"/>
    <w:pPr>
      <w:ind w:left="1920"/>
      <w:jc w:val="left"/>
    </w:pPr>
    <w:rPr>
      <w:rFonts w:ascii="Calibri" w:hAnsi="Calibri"/>
      <w:sz w:val="18"/>
      <w:szCs w:val="18"/>
    </w:rPr>
  </w:style>
  <w:style w:type="paragraph" w:styleId="af5">
    <w:name w:val="annotation text"/>
    <w:basedOn w:val="a4"/>
    <w:link w:val="Char9"/>
    <w:uiPriority w:val="99"/>
    <w:semiHidden/>
    <w:unhideWhenUsed/>
    <w:rsid w:val="007E3210"/>
    <w:pPr>
      <w:jc w:val="left"/>
    </w:pPr>
  </w:style>
  <w:style w:type="character" w:customStyle="1" w:styleId="Char9">
    <w:name w:val="批注文字 Char"/>
    <w:link w:val="af5"/>
    <w:uiPriority w:val="99"/>
    <w:semiHidden/>
    <w:rsid w:val="007E3210"/>
    <w:rPr>
      <w:rFonts w:ascii="Times New Roman" w:eastAsia="宋体" w:hAnsi="Times New Roman"/>
      <w:sz w:val="24"/>
      <w:szCs w:val="21"/>
    </w:rPr>
  </w:style>
  <w:style w:type="paragraph" w:styleId="af6">
    <w:name w:val="annotation subject"/>
    <w:basedOn w:val="af5"/>
    <w:next w:val="af5"/>
    <w:link w:val="Chara"/>
    <w:uiPriority w:val="99"/>
    <w:semiHidden/>
    <w:unhideWhenUsed/>
    <w:rsid w:val="007E3210"/>
    <w:pPr>
      <w:spacing w:line="240" w:lineRule="auto"/>
      <w:ind w:firstLineChars="0" w:firstLine="0"/>
    </w:pPr>
    <w:rPr>
      <w:b/>
      <w:bCs/>
      <w:szCs w:val="24"/>
    </w:rPr>
  </w:style>
  <w:style w:type="character" w:customStyle="1" w:styleId="Chara">
    <w:name w:val="批注主题 Char"/>
    <w:link w:val="af6"/>
    <w:uiPriority w:val="99"/>
    <w:semiHidden/>
    <w:rsid w:val="007E3210"/>
    <w:rPr>
      <w:rFonts w:ascii="Times New Roman" w:eastAsia="宋体" w:hAnsi="Times New Roman" w:cs="Times New Roman"/>
      <w:b/>
      <w:bCs/>
      <w:sz w:val="24"/>
      <w:szCs w:val="24"/>
    </w:rPr>
  </w:style>
  <w:style w:type="paragraph" w:styleId="af7">
    <w:name w:val="Normal (Web)"/>
    <w:basedOn w:val="a4"/>
    <w:uiPriority w:val="99"/>
    <w:semiHidden/>
    <w:unhideWhenUsed/>
    <w:rsid w:val="007E3210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customStyle="1" w:styleId="a1">
    <w:name w:val="三级节标题"/>
    <w:basedOn w:val="1"/>
    <w:next w:val="a4"/>
    <w:link w:val="Charb"/>
    <w:qFormat/>
    <w:rsid w:val="007E3210"/>
    <w:pPr>
      <w:numPr>
        <w:ilvl w:val="3"/>
      </w:numPr>
      <w:spacing w:before="120" w:after="120"/>
      <w:jc w:val="left"/>
      <w:outlineLvl w:val="3"/>
    </w:pPr>
    <w:rPr>
      <w:sz w:val="24"/>
    </w:rPr>
  </w:style>
  <w:style w:type="character" w:customStyle="1" w:styleId="Charb">
    <w:name w:val="三级节标题 Char"/>
    <w:link w:val="a1"/>
    <w:rsid w:val="007E3210"/>
    <w:rPr>
      <w:rFonts w:ascii="Times New Roman" w:eastAsia="黑体" w:hAnsi="Times New Roman"/>
      <w:bCs/>
      <w:kern w:val="44"/>
      <w:sz w:val="24"/>
      <w:szCs w:val="44"/>
    </w:rPr>
  </w:style>
  <w:style w:type="paragraph" w:customStyle="1" w:styleId="af8">
    <w:name w:val="图题注"/>
    <w:link w:val="Charc"/>
    <w:qFormat/>
    <w:rsid w:val="007E3210"/>
    <w:pPr>
      <w:spacing w:after="120" w:line="400" w:lineRule="exact"/>
      <w:jc w:val="center"/>
    </w:pPr>
    <w:rPr>
      <w:rFonts w:ascii="Times New Roman" w:hAnsi="Times New Roman"/>
      <w:kern w:val="2"/>
      <w:sz w:val="24"/>
    </w:rPr>
  </w:style>
  <w:style w:type="character" w:customStyle="1" w:styleId="Charc">
    <w:name w:val="图题注 Char"/>
    <w:link w:val="af8"/>
    <w:rsid w:val="007E3210"/>
    <w:rPr>
      <w:rFonts w:ascii="Times New Roman" w:eastAsia="宋体" w:hAnsi="Times New Roman" w:cs="Times New Roman"/>
      <w:sz w:val="24"/>
      <w:szCs w:val="20"/>
    </w:rPr>
  </w:style>
  <w:style w:type="table" w:styleId="af9">
    <w:name w:val="Table Grid"/>
    <w:basedOn w:val="a6"/>
    <w:rsid w:val="007E3210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网格型1"/>
    <w:basedOn w:val="a6"/>
    <w:next w:val="af9"/>
    <w:rsid w:val="007E3210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"/>
    <w:basedOn w:val="a6"/>
    <w:next w:val="af9"/>
    <w:rsid w:val="007E3210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网格型浅色1"/>
    <w:basedOn w:val="a6"/>
    <w:uiPriority w:val="40"/>
    <w:rsid w:val="007E3210"/>
    <w:rPr>
      <w:szCs w:val="2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afa">
    <w:name w:val="endnote text"/>
    <w:basedOn w:val="a4"/>
    <w:link w:val="Chard"/>
    <w:uiPriority w:val="99"/>
    <w:unhideWhenUsed/>
    <w:rsid w:val="007E3210"/>
    <w:pPr>
      <w:snapToGrid w:val="0"/>
      <w:spacing w:line="340" w:lineRule="exact"/>
      <w:ind w:firstLineChars="0" w:firstLine="0"/>
      <w:jc w:val="left"/>
    </w:pPr>
  </w:style>
  <w:style w:type="character" w:customStyle="1" w:styleId="Chard">
    <w:name w:val="尾注文本 Char"/>
    <w:link w:val="afa"/>
    <w:uiPriority w:val="99"/>
    <w:rsid w:val="007E3210"/>
    <w:rPr>
      <w:rFonts w:ascii="Times New Roman" w:eastAsia="宋体" w:hAnsi="Times New Roman"/>
      <w:sz w:val="24"/>
      <w:szCs w:val="21"/>
    </w:rPr>
  </w:style>
  <w:style w:type="character" w:styleId="afb">
    <w:name w:val="endnote reference"/>
    <w:uiPriority w:val="99"/>
    <w:unhideWhenUsed/>
    <w:rsid w:val="007E3210"/>
    <w:rPr>
      <w:vertAlign w:val="superscript"/>
    </w:rPr>
  </w:style>
  <w:style w:type="table" w:customStyle="1" w:styleId="41">
    <w:name w:val="无格式表格 41"/>
    <w:basedOn w:val="a6"/>
    <w:uiPriority w:val="44"/>
    <w:rsid w:val="007E3210"/>
    <w:rPr>
      <w:szCs w:val="21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a3">
    <w:name w:val="项目编号样式"/>
    <w:basedOn w:val="a8"/>
    <w:link w:val="Chare"/>
    <w:qFormat/>
    <w:rsid w:val="007E3210"/>
    <w:pPr>
      <w:numPr>
        <w:numId w:val="2"/>
      </w:numPr>
      <w:ind w:firstLineChars="0" w:firstLine="0"/>
    </w:pPr>
  </w:style>
  <w:style w:type="character" w:customStyle="1" w:styleId="Chare">
    <w:name w:val="项目编号样式 Char"/>
    <w:link w:val="a3"/>
    <w:rsid w:val="007E3210"/>
    <w:rPr>
      <w:rFonts w:ascii="Times New Roman" w:hAnsi="Times New Roman"/>
      <w:kern w:val="2"/>
      <w:sz w:val="24"/>
      <w:szCs w:val="21"/>
    </w:rPr>
  </w:style>
  <w:style w:type="paragraph" w:customStyle="1" w:styleId="20">
    <w:name w:val="项目样式2"/>
    <w:basedOn w:val="a8"/>
    <w:link w:val="2Char0"/>
    <w:qFormat/>
    <w:rsid w:val="007E3210"/>
    <w:pPr>
      <w:numPr>
        <w:numId w:val="3"/>
      </w:numPr>
      <w:ind w:firstLineChars="0" w:firstLine="0"/>
    </w:pPr>
  </w:style>
  <w:style w:type="character" w:customStyle="1" w:styleId="2Char0">
    <w:name w:val="项目样式2 Char"/>
    <w:link w:val="20"/>
    <w:rsid w:val="007E3210"/>
    <w:rPr>
      <w:rFonts w:ascii="Times New Roman" w:hAnsi="Times New Roman"/>
      <w:kern w:val="2"/>
      <w:sz w:val="24"/>
      <w:szCs w:val="21"/>
    </w:rPr>
  </w:style>
  <w:style w:type="paragraph" w:customStyle="1" w:styleId="afc">
    <w:name w:val="新表格样式"/>
    <w:qFormat/>
    <w:rsid w:val="007E3210"/>
    <w:pPr>
      <w:jc w:val="center"/>
      <w:textAlignment w:val="center"/>
    </w:pPr>
    <w:rPr>
      <w:rFonts w:ascii="Times New Roman" w:hAnsi="Times New Roman"/>
      <w:kern w:val="2"/>
      <w:sz w:val="21"/>
      <w:szCs w:val="21"/>
    </w:rPr>
  </w:style>
  <w:style w:type="paragraph" w:customStyle="1" w:styleId="110">
    <w:name w:val="样式 标题 1 + 右侧:  1 字符"/>
    <w:basedOn w:val="1"/>
    <w:rsid w:val="007E3210"/>
    <w:rPr>
      <w:rFonts w:cs="宋体"/>
      <w:bCs w:val="0"/>
      <w:szCs w:val="20"/>
    </w:rPr>
  </w:style>
  <w:style w:type="paragraph" w:customStyle="1" w:styleId="2">
    <w:name w:val="样式2"/>
    <w:basedOn w:val="a8"/>
    <w:next w:val="a4"/>
    <w:qFormat/>
    <w:rsid w:val="007E3210"/>
    <w:pPr>
      <w:numPr>
        <w:numId w:val="4"/>
      </w:numPr>
      <w:spacing w:line="240" w:lineRule="auto"/>
      <w:ind w:firstLineChars="0" w:firstLine="0"/>
    </w:pPr>
    <w:rPr>
      <w:sz w:val="30"/>
    </w:rPr>
  </w:style>
  <w:style w:type="paragraph" w:customStyle="1" w:styleId="31">
    <w:name w:val="样式3"/>
    <w:basedOn w:val="2"/>
    <w:link w:val="3Char0"/>
    <w:autoRedefine/>
    <w:qFormat/>
    <w:rsid w:val="007E3210"/>
    <w:pPr>
      <w:numPr>
        <w:numId w:val="0"/>
      </w:numPr>
      <w:pBdr>
        <w:bottom w:val="single" w:sz="4" w:space="1" w:color="auto"/>
      </w:pBdr>
      <w:tabs>
        <w:tab w:val="left" w:pos="851"/>
      </w:tabs>
      <w:ind w:leftChars="100" w:left="240" w:rightChars="100" w:right="240"/>
      <w:jc w:val="center"/>
    </w:pPr>
    <w:rPr>
      <w:rFonts w:cs="宋体"/>
      <w:sz w:val="21"/>
    </w:rPr>
  </w:style>
  <w:style w:type="character" w:customStyle="1" w:styleId="3Char0">
    <w:name w:val="样式3 Char"/>
    <w:link w:val="31"/>
    <w:rsid w:val="007E3210"/>
    <w:rPr>
      <w:rFonts w:ascii="Times New Roman" w:eastAsia="宋体" w:hAnsi="Times New Roman" w:cs="宋体"/>
      <w:szCs w:val="21"/>
    </w:rPr>
  </w:style>
  <w:style w:type="paragraph" w:customStyle="1" w:styleId="a">
    <w:name w:val="一级节标题"/>
    <w:basedOn w:val="1"/>
    <w:next w:val="a4"/>
    <w:link w:val="Charf"/>
    <w:qFormat/>
    <w:rsid w:val="007E3210"/>
    <w:pPr>
      <w:numPr>
        <w:ilvl w:val="1"/>
      </w:numPr>
      <w:spacing w:before="360" w:after="360"/>
      <w:jc w:val="left"/>
      <w:outlineLvl w:val="1"/>
    </w:pPr>
    <w:rPr>
      <w:sz w:val="28"/>
    </w:rPr>
  </w:style>
  <w:style w:type="character" w:customStyle="1" w:styleId="Charf">
    <w:name w:val="一级节标题 Char"/>
    <w:link w:val="a"/>
    <w:rsid w:val="007E3210"/>
    <w:rPr>
      <w:rFonts w:ascii="Times New Roman" w:eastAsia="黑体" w:hAnsi="Times New Roman"/>
      <w:bCs/>
      <w:kern w:val="44"/>
      <w:sz w:val="28"/>
      <w:szCs w:val="44"/>
    </w:rPr>
  </w:style>
  <w:style w:type="paragraph" w:styleId="afd">
    <w:name w:val="Quote"/>
    <w:basedOn w:val="a4"/>
    <w:next w:val="a4"/>
    <w:link w:val="Charf0"/>
    <w:uiPriority w:val="29"/>
    <w:qFormat/>
    <w:rsid w:val="007E3210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harf0">
    <w:name w:val="引用 Char"/>
    <w:link w:val="afd"/>
    <w:uiPriority w:val="29"/>
    <w:rsid w:val="007E3210"/>
    <w:rPr>
      <w:rFonts w:ascii="Times New Roman" w:eastAsia="宋体" w:hAnsi="Times New Roman"/>
      <w:i/>
      <w:iCs/>
      <w:color w:val="404040"/>
      <w:sz w:val="24"/>
      <w:szCs w:val="21"/>
    </w:rPr>
  </w:style>
  <w:style w:type="character" w:styleId="afe">
    <w:name w:val="Placeholder Text"/>
    <w:uiPriority w:val="99"/>
    <w:semiHidden/>
    <w:rsid w:val="007E3210"/>
    <w:rPr>
      <w:color w:val="808080"/>
    </w:rPr>
  </w:style>
  <w:style w:type="character" w:styleId="aff">
    <w:name w:val="annotation reference"/>
    <w:uiPriority w:val="99"/>
    <w:semiHidden/>
    <w:unhideWhenUsed/>
    <w:rsid w:val="00A01A95"/>
    <w:rPr>
      <w:sz w:val="21"/>
      <w:szCs w:val="21"/>
    </w:rPr>
  </w:style>
  <w:style w:type="paragraph" w:styleId="aff0">
    <w:name w:val="Balloon Text"/>
    <w:basedOn w:val="a4"/>
    <w:link w:val="Charf1"/>
    <w:uiPriority w:val="99"/>
    <w:semiHidden/>
    <w:unhideWhenUsed/>
    <w:rsid w:val="00A01A95"/>
    <w:pPr>
      <w:spacing w:line="240" w:lineRule="auto"/>
    </w:pPr>
    <w:rPr>
      <w:sz w:val="18"/>
      <w:szCs w:val="18"/>
    </w:rPr>
  </w:style>
  <w:style w:type="character" w:customStyle="1" w:styleId="Charf1">
    <w:name w:val="批注框文本 Char"/>
    <w:link w:val="aff0"/>
    <w:uiPriority w:val="99"/>
    <w:semiHidden/>
    <w:rsid w:val="00A01A95"/>
    <w:rPr>
      <w:rFonts w:ascii="Times New Roman" w:eastAsia="宋体" w:hAnsi="Times New Roman"/>
      <w:sz w:val="18"/>
      <w:szCs w:val="18"/>
    </w:rPr>
  </w:style>
  <w:style w:type="paragraph" w:styleId="aff1">
    <w:name w:val="Document Map"/>
    <w:basedOn w:val="a4"/>
    <w:link w:val="Charf2"/>
    <w:uiPriority w:val="99"/>
    <w:semiHidden/>
    <w:unhideWhenUsed/>
    <w:rsid w:val="004A247E"/>
    <w:rPr>
      <w:rFonts w:ascii="宋体"/>
      <w:sz w:val="18"/>
      <w:szCs w:val="18"/>
    </w:rPr>
  </w:style>
  <w:style w:type="character" w:customStyle="1" w:styleId="Charf2">
    <w:name w:val="文档结构图 Char"/>
    <w:link w:val="aff1"/>
    <w:uiPriority w:val="99"/>
    <w:semiHidden/>
    <w:rsid w:val="004A247E"/>
    <w:rPr>
      <w:rFonts w:ascii="宋体" w:eastAsia="宋体" w:hAnsi="Times New Roman"/>
      <w:sz w:val="18"/>
      <w:szCs w:val="18"/>
    </w:rPr>
  </w:style>
  <w:style w:type="table" w:customStyle="1" w:styleId="32">
    <w:name w:val="网格型3"/>
    <w:basedOn w:val="a6"/>
    <w:next w:val="af9"/>
    <w:uiPriority w:val="39"/>
    <w:rsid w:val="00D0530F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810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22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llaboration-UESTC\doc\&#39033;&#30446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B3FE2-4A72-47B7-98F9-CF4B7551D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项目文档模板</Template>
  <TotalTime>10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Links>
    <vt:vector size="216" baseType="variant">
      <vt:variant>
        <vt:i4>1507383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_Toc433491961</vt:lpwstr>
      </vt:variant>
      <vt:variant>
        <vt:i4>1507383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_Toc433491960</vt:lpwstr>
      </vt:variant>
      <vt:variant>
        <vt:i4>1310775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_Toc433491959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_Toc433491958</vt:lpwstr>
      </vt:variant>
      <vt:variant>
        <vt:i4>1310775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_Toc433491957</vt:lpwstr>
      </vt:variant>
      <vt:variant>
        <vt:i4>1310775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_Toc433491956</vt:lpwstr>
      </vt:variant>
      <vt:variant>
        <vt:i4>1310775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_Toc433491955</vt:lpwstr>
      </vt:variant>
      <vt:variant>
        <vt:i4>1310775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_Toc433491954</vt:lpwstr>
      </vt:variant>
      <vt:variant>
        <vt:i4>1310775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_Toc433491953</vt:lpwstr>
      </vt:variant>
      <vt:variant>
        <vt:i4>1310775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_Toc433491952</vt:lpwstr>
      </vt:variant>
      <vt:variant>
        <vt:i4>1310775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_Toc433491951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_Toc433491950</vt:lpwstr>
      </vt:variant>
      <vt:variant>
        <vt:i4>1376311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_Toc433491949</vt:lpwstr>
      </vt:variant>
      <vt:variant>
        <vt:i4>1376311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_Toc433491948</vt:lpwstr>
      </vt:variant>
      <vt:variant>
        <vt:i4>1376311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_Toc433491947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_Toc433491946</vt:lpwstr>
      </vt:variant>
      <vt:variant>
        <vt:i4>1376311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_Toc433491945</vt:lpwstr>
      </vt:variant>
      <vt:variant>
        <vt:i4>1376311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_Toc433491944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_Toc433491943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_Toc433491942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_Toc433491941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_Toc433491940</vt:lpwstr>
      </vt:variant>
      <vt:variant>
        <vt:i4>1179703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_Toc433491939</vt:lpwstr>
      </vt:variant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_Toc433491938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_Toc433491937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_Toc433491936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_Toc433491935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_Toc433491934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_Toc433491933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_Toc433491932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_Toc433491931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_Toc433491930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_Toc433491929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_Toc433491928</vt:lpwstr>
      </vt:variant>
      <vt:variant>
        <vt:i4>1245239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_Toc433491927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_Toc433491926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rainySue</dc:creator>
  <cp:keywords/>
  <dc:description/>
  <cp:lastModifiedBy>苏丽荣</cp:lastModifiedBy>
  <cp:revision>3</cp:revision>
  <cp:lastPrinted>2015-10-24T15:20:00Z</cp:lastPrinted>
  <dcterms:created xsi:type="dcterms:W3CDTF">2016-06-14T02:15:00Z</dcterms:created>
  <dcterms:modified xsi:type="dcterms:W3CDTF">2016-06-14T02:25:00Z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1442218358</vt:lpwstr>
  </property>
  <property fmtid="{D5CDD505-2E9C-101B-9397-08002B2CF9AE}" pid="3" name="_new_ms_pID_72543">
    <vt:lpwstr>(3)NXo0GpPueiJVzfliatMzA2tb3lOnmSE2ShXF8HoEszVPfy39/OvIdxRC5/WfYA/kIf8Z7+fR
F3jWXxVIJ/z0lr8WH3jyO12JPBrr24rK7DWctNLqq5m+bcciwIjSvgMkjjRR39Ax53bAfp7c
YslqsA0v6I+sQq8RoWoTuZ918RdZrOE95+I5NPicCq8wAZcKVP1iEKT07Q9LQbtqIzrQCmx/
Mp6jmev4TRgVR3FK2i</vt:lpwstr>
  </property>
  <property fmtid="{D5CDD505-2E9C-101B-9397-08002B2CF9AE}" pid="4" name="_new_ms_pID_725431">
    <vt:lpwstr>lK2vADCS11gUB6C2rfRBtG+xM4R+arIyCpXaUb2hViAR9WI3XrJXHE
/cPz0tw+t40rPnNPPTUEG7qraPI5aw5xyWnj20aIXuM77JPhG2eNj6e7MP5rcnEX7b7Fcixk
fTjWMhOlMgLTi5bDMXfySwK4SdiXvF9qqo2MMrnEcRDcFFz/FS2627ED+DpQxCvgetwAB3Lg
xYTHPik+2/UvKx2Os5M4vB12saHLguV72EDx</vt:lpwstr>
  </property>
  <property fmtid="{D5CDD505-2E9C-101B-9397-08002B2CF9AE}" pid="5" name="_new_ms_pID_725432">
    <vt:lpwstr>R4PhFmjuUEd/jFE4SiX1zhvRsfdU+hb+16AR
xa4aYqFYNw6GQN+DFUcUOttDAgW8Vwlr/ZqoJaBq0ErSkldTtzA=</vt:lpwstr>
  </property>
</Properties>
</file>